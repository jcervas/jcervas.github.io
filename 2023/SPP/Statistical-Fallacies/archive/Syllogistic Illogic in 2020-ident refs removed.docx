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2FE59F" w14:textId="48FE233F" w:rsidR="00234D12" w:rsidRPr="00C94CAB" w:rsidRDefault="00484558" w:rsidP="00484558">
      <w:pPr>
        <w:ind w:firstLine="0"/>
        <w:jc w:val="center"/>
        <w:rPr>
          <w:rFonts w:cs="Open Sans"/>
          <w:lang w:bidi="th-TH"/>
        </w:rPr>
      </w:pPr>
      <w:r>
        <w:rPr>
          <w:rFonts w:ascii="Open Sans ExtraBold" w:eastAsiaTheme="majorEastAsia" w:hAnsi="Open Sans ExtraBold" w:cstheme="majorBidi"/>
          <w:b/>
          <w:spacing w:val="-10"/>
          <w:kern w:val="28"/>
          <w:sz w:val="40"/>
          <w:szCs w:val="56"/>
        </w:rPr>
        <w:fldChar w:fldCharType="begin"/>
      </w:r>
      <w:r>
        <w:rPr>
          <w:rFonts w:ascii="Open Sans ExtraBold" w:eastAsiaTheme="majorEastAsia" w:hAnsi="Open Sans ExtraBold" w:cstheme="majorBidi"/>
          <w:b/>
          <w:spacing w:val="-10"/>
          <w:kern w:val="28"/>
          <w:sz w:val="40"/>
          <w:szCs w:val="56"/>
        </w:rPr>
        <w:instrText xml:space="preserve"> TITLE  \* MERGEFORMAT </w:instrText>
      </w:r>
      <w:r>
        <w:rPr>
          <w:rFonts w:ascii="Open Sans ExtraBold" w:eastAsiaTheme="majorEastAsia" w:hAnsi="Open Sans ExtraBold" w:cstheme="majorBidi"/>
          <w:b/>
          <w:spacing w:val="-10"/>
          <w:kern w:val="28"/>
          <w:sz w:val="40"/>
          <w:szCs w:val="56"/>
        </w:rPr>
        <w:fldChar w:fldCharType="separate"/>
      </w:r>
      <w:r w:rsidR="00306FB8">
        <w:rPr>
          <w:rFonts w:ascii="Open Sans ExtraBold" w:eastAsiaTheme="majorEastAsia" w:hAnsi="Open Sans ExtraBold" w:cstheme="majorBidi"/>
          <w:b/>
          <w:spacing w:val="-10"/>
          <w:kern w:val="28"/>
          <w:sz w:val="40"/>
          <w:szCs w:val="56"/>
        </w:rPr>
        <w:t>Syllogistic</w:t>
      </w:r>
      <w:r w:rsidR="00306FB8" w:rsidRPr="00306FB8">
        <w:rPr>
          <w:rStyle w:val="TitleChar"/>
        </w:rPr>
        <w:t xml:space="preserve"> Illogic and Statistical Fallacies in the Claims about Massive Election Fraud in </w:t>
      </w:r>
      <w:r w:rsidR="00306FB8">
        <w:rPr>
          <w:rFonts w:ascii="Open Sans ExtraBold" w:eastAsiaTheme="majorEastAsia" w:hAnsi="Open Sans ExtraBold" w:cstheme="majorBidi"/>
          <w:b/>
          <w:spacing w:val="-10"/>
          <w:kern w:val="28"/>
          <w:sz w:val="40"/>
          <w:szCs w:val="56"/>
        </w:rPr>
        <w:t>2020</w:t>
      </w:r>
      <w:r>
        <w:rPr>
          <w:rFonts w:ascii="Open Sans ExtraBold" w:eastAsiaTheme="majorEastAsia" w:hAnsi="Open Sans ExtraBold" w:cstheme="majorBidi"/>
          <w:b/>
          <w:spacing w:val="-10"/>
          <w:kern w:val="28"/>
          <w:sz w:val="40"/>
          <w:szCs w:val="56"/>
        </w:rPr>
        <w:fldChar w:fldCharType="end"/>
      </w:r>
    </w:p>
    <w:p w14:paraId="0092AD80" w14:textId="77777777" w:rsidR="00234D12" w:rsidRDefault="00234D12" w:rsidP="00234D12">
      <w:pPr>
        <w:spacing w:line="259" w:lineRule="auto"/>
        <w:ind w:firstLine="0"/>
        <w:rPr>
          <w:rFonts w:cs="Open Sans"/>
          <w:lang w:bidi="th-TH"/>
        </w:rPr>
      </w:pPr>
      <w:r>
        <w:rPr>
          <w:rFonts w:cs="Open Sans"/>
          <w:lang w:bidi="th-TH"/>
        </w:rPr>
        <w:br w:type="page"/>
      </w:r>
    </w:p>
    <w:p w14:paraId="1616BD4D" w14:textId="77777777" w:rsidR="00234D12" w:rsidRDefault="00234D12" w:rsidP="00234D12">
      <w:pPr>
        <w:spacing w:line="259" w:lineRule="auto"/>
        <w:ind w:firstLine="0"/>
        <w:rPr>
          <w:rFonts w:cs="Open Sans"/>
          <w:lang w:bidi="th-TH"/>
        </w:rPr>
      </w:pPr>
    </w:p>
    <w:p w14:paraId="1BC79E22" w14:textId="50D27B29" w:rsidR="00306FB8" w:rsidRDefault="00306FB8" w:rsidP="00306FB8">
      <w:pPr>
        <w:spacing w:line="240" w:lineRule="auto"/>
        <w:ind w:firstLine="0"/>
      </w:pPr>
    </w:p>
    <w:p w14:paraId="540A4648" w14:textId="77777777" w:rsidR="00306FB8" w:rsidRPr="006609E5" w:rsidRDefault="00306FB8" w:rsidP="00306FB8">
      <w:pPr>
        <w:jc w:val="center"/>
      </w:pPr>
      <w:r w:rsidRPr="008D0994">
        <w:rPr>
          <w:rStyle w:val="Heading2Char"/>
        </w:rPr>
        <w:t>ABSTRACT</w:t>
      </w:r>
      <w:r>
        <w:t xml:space="preserve"> </w:t>
      </w:r>
    </w:p>
    <w:p w14:paraId="29372062" w14:textId="77777777" w:rsidR="00306FB8" w:rsidRPr="006609E5" w:rsidRDefault="00306FB8" w:rsidP="00306FB8">
      <w:pPr>
        <w:ind w:firstLine="0"/>
      </w:pPr>
      <w:r w:rsidRPr="006609E5">
        <w:t>The amount that has been uttered/written about massive electoral fraud in the 2020 presidential election is immense. Here</w:t>
      </w:r>
      <w:r>
        <w:t>, rather than going over well-ploughed ground about the lies and misinformation spread by proponents of the theory of massive fraud,</w:t>
      </w:r>
      <w:r w:rsidRPr="006609E5">
        <w:t xml:space="preserve"> we look at the most neglected aspect of the claims about election fraud</w:t>
      </w:r>
      <w:r>
        <w:t xml:space="preserve">, namely </w:t>
      </w:r>
      <w:r w:rsidRPr="006609E5">
        <w:t xml:space="preserve">claims </w:t>
      </w:r>
      <w:r>
        <w:t>that are based</w:t>
      </w:r>
      <w:r w:rsidRPr="006609E5">
        <w:t xml:space="preserve"> on actual</w:t>
      </w:r>
      <w:r>
        <w:t xml:space="preserve"> </w:t>
      </w:r>
      <w:r w:rsidRPr="006609E5">
        <w:t>facts</w:t>
      </w:r>
      <w:r>
        <w:t xml:space="preserve">. In particular, we examine </w:t>
      </w:r>
      <w:r w:rsidRPr="006609E5">
        <w:t>statistical features of the election</w:t>
      </w:r>
      <w:r>
        <w:t xml:space="preserve"> whose occurrence is essentially undisputed</w:t>
      </w:r>
      <w:r w:rsidRPr="006609E5">
        <w:t xml:space="preserve"> </w:t>
      </w:r>
      <w:r>
        <w:t>but whose implications for the presence of massive fraud</w:t>
      </w:r>
      <w:r w:rsidRPr="006609E5">
        <w:t xml:space="preserve"> are completely misinterpreted</w:t>
      </w:r>
      <w:r>
        <w:t xml:space="preserve"> through invalid syllogistic or arithmetic reasoning. </w:t>
      </w:r>
    </w:p>
    <w:p w14:paraId="42E21C7A" w14:textId="77777777" w:rsidR="00306FB8" w:rsidRDefault="00306FB8" w:rsidP="00306FB8">
      <w:pPr>
        <w:spacing w:line="240" w:lineRule="auto"/>
        <w:ind w:firstLine="0"/>
        <w:rPr>
          <w:rFonts w:eastAsiaTheme="majorEastAsia" w:cstheme="majorBidi"/>
          <w:b/>
          <w:color w:val="000000" w:themeColor="text1"/>
          <w:sz w:val="32"/>
          <w:szCs w:val="32"/>
        </w:rPr>
      </w:pPr>
      <w:r>
        <w:br w:type="page"/>
      </w:r>
    </w:p>
    <w:p w14:paraId="776B5C18" w14:textId="77777777" w:rsidR="00306FB8" w:rsidRPr="00934E05" w:rsidRDefault="00306FB8" w:rsidP="00306FB8">
      <w:pPr>
        <w:pStyle w:val="Heading1"/>
      </w:pPr>
      <w:r w:rsidRPr="006609E5">
        <w:t>I. Introduction</w:t>
      </w:r>
    </w:p>
    <w:p w14:paraId="6CB8F482" w14:textId="77777777" w:rsidR="00306FB8" w:rsidRPr="006C3D61" w:rsidRDefault="00306FB8" w:rsidP="00306FB8">
      <w:r w:rsidRPr="006609E5">
        <w:t>Our concern here is with claims of massive election fraud in the 2020 presidential election that are grounded, at least in part, on indisputable facts about statistical features of the election</w:t>
      </w:r>
      <w:r w:rsidRPr="00B23EC8">
        <w:t>. We leave to fact checkers, election officials, and other academics the rebuttal of the vast mass of near infinitely repeated lies or half-truths, and occasional just plain misunderstandings</w:t>
      </w:r>
      <w:r>
        <w:t xml:space="preserve"> </w:t>
      </w:r>
      <w:r w:rsidRPr="00AE529D">
        <w:t>about the ways in which the</w:t>
      </w:r>
      <w:r w:rsidRPr="006609E5">
        <w:rPr>
          <w:b/>
          <w:bCs/>
        </w:rPr>
        <w:t xml:space="preserve"> </w:t>
      </w:r>
      <w:r w:rsidRPr="00AE529D">
        <w:t>2020 election was conducted and its results tabulated. And we leave claims that particular election practices violated that state’s own constitution</w:t>
      </w:r>
      <w:r>
        <w:t xml:space="preserve"> </w:t>
      </w:r>
      <w:r w:rsidRPr="00F62AFF">
        <w:t>where they belong, namely in litigation in state courts that President Trump’s attorneys lost with predictable regularity</w:t>
      </w:r>
      <w:r w:rsidRPr="006C3D61">
        <w:t>.</w:t>
      </w:r>
      <w:r>
        <w:rPr>
          <w:rStyle w:val="FootnoteReference"/>
        </w:rPr>
        <w:t xml:space="preserve"> </w:t>
      </w:r>
      <w:r w:rsidRPr="006C3D61">
        <w:t>Instead we focus on (a)</w:t>
      </w:r>
      <w:r>
        <w:t xml:space="preserve"> </w:t>
      </w:r>
      <w:r w:rsidRPr="006C3D61">
        <w:t>syllogistic arguments which are either fallacious in form,</w:t>
      </w:r>
      <w:r>
        <w:t xml:space="preserve"> </w:t>
      </w:r>
      <w:r w:rsidRPr="006C3D61">
        <w:t>or which have at least one premise that is indubitably false even while another premise may be quite factual, and thus which give rise to invalid or unfounded conclusions -- and on (b) statistical fallacies of a simple sort</w:t>
      </w:r>
      <w:r>
        <w:t xml:space="preserve"> such as</w:t>
      </w:r>
      <w:r w:rsidRPr="006C3D61">
        <w:t xml:space="preserve"> confusing percentages and percentage point changes, </w:t>
      </w:r>
      <w:r>
        <w:t xml:space="preserve">or </w:t>
      </w:r>
      <w:r w:rsidRPr="006C3D61">
        <w:t>failing to recognize that large changes in one direction in low population units of political geography or low population demographic subgroups can be compensated for by small changes in the other direction in high population units of political geography or demographic groupings,</w:t>
      </w:r>
      <w:r w:rsidRPr="0071437C">
        <w:rPr>
          <w:rStyle w:val="FootnoteReference"/>
        </w:rPr>
        <w:footnoteReference w:id="2"/>
      </w:r>
      <w:r w:rsidRPr="006C3D61">
        <w:t xml:space="preserve"> and cherry-picking the data to emphasize only those facts that lead to the desired conclusion.</w:t>
      </w:r>
      <w:r w:rsidRPr="0071437C">
        <w:rPr>
          <w:rStyle w:val="FootnoteReference"/>
        </w:rPr>
        <w:footnoteReference w:id="3"/>
      </w:r>
      <w:r w:rsidRPr="006C3D61">
        <w:t xml:space="preserve"> Thus, our focus in this </w:t>
      </w:r>
      <w:r w:rsidRPr="006609E5">
        <w:t xml:space="preserve">essay will be limited to those claims where the election data being referenced in support of the fraud claim is itself not in dispute. Rather what is in error is the assertion that these election facts provide proof of massive election fraud. </w:t>
      </w:r>
    </w:p>
    <w:p w14:paraId="0E891FBB" w14:textId="77777777" w:rsidR="00306FB8" w:rsidRDefault="00306FB8" w:rsidP="00306FB8">
      <w:r w:rsidRPr="006C3D61">
        <w:t>We begin our analytic review with claims</w:t>
      </w:r>
      <w:r w:rsidRPr="006609E5">
        <w:t xml:space="preserve"> that have as their general form: “The only way Biden these election results could have happened is if there was massive fraud</w:t>
      </w:r>
      <w:r w:rsidRPr="006C3D61">
        <w:t>.”</w:t>
      </w:r>
      <w:r w:rsidRPr="0071437C">
        <w:rPr>
          <w:rStyle w:val="FootnoteReference"/>
        </w:rPr>
        <w:footnoteReference w:id="4"/>
      </w:r>
    </w:p>
    <w:p w14:paraId="3D931031" w14:textId="101D0938" w:rsidR="00306FB8" w:rsidRPr="006609E5" w:rsidRDefault="00306FB8" w:rsidP="00306FB8">
      <w:r w:rsidRPr="006C3D61">
        <w:t>We start</w:t>
      </w:r>
      <w:r w:rsidRPr="006609E5">
        <w:t xml:space="preserve"> with two of the most nonsensical of such claims.</w:t>
      </w:r>
      <w:r w:rsidRPr="0071437C">
        <w:rPr>
          <w:rStyle w:val="FootnoteReference"/>
        </w:rPr>
        <w:footnoteReference w:id="5"/>
      </w:r>
      <w:r>
        <w:t xml:space="preserve"> </w:t>
      </w:r>
      <w:r w:rsidRPr="006609E5">
        <w:t>The first is based on comparisons between what was found in 2020 and what was found in 2016. The second is based on an internal comparison of ballots in 2020 cast that are tallied early and those that are tallied later.</w:t>
      </w:r>
      <w:r>
        <w:t xml:space="preserve"> </w:t>
      </w:r>
      <w:r w:rsidRPr="006609E5">
        <w:t>Each is based on observations found in expert witness testimony of Dr. Charles Cicchetti</w:t>
      </w:r>
      <w:r>
        <w:t xml:space="preserve"> </w:t>
      </w:r>
      <w:r w:rsidRPr="006609E5">
        <w:t>in the lawsuit brought by Texas Attorney General Ken Paxton challenging election results in Georgia, Michigan, Pennsylvania, and Wisconsin (</w:t>
      </w:r>
      <w:r w:rsidRPr="006609E5">
        <w:rPr>
          <w:i/>
          <w:iCs/>
        </w:rPr>
        <w:t>Texas v. Pennsylvania</w:t>
      </w:r>
      <w:r w:rsidRPr="006609E5">
        <w:t>, 592 U.S. ___,</w:t>
      </w:r>
      <w:r>
        <w:t xml:space="preserve"> </w:t>
      </w:r>
      <w:r w:rsidRPr="006609E5">
        <w:t>2020</w:t>
      </w:r>
      <w:r w:rsidR="003A1798">
        <w:t>)</w:t>
      </w:r>
      <w:r w:rsidRPr="006609E5">
        <w:t>.</w:t>
      </w:r>
      <w:r w:rsidRPr="0071437C">
        <w:rPr>
          <w:rStyle w:val="FootnoteReference"/>
        </w:rPr>
        <w:footnoteReference w:id="6"/>
      </w:r>
    </w:p>
    <w:p w14:paraId="4DE0F7AC" w14:textId="77777777" w:rsidR="00306FB8" w:rsidRPr="006609E5" w:rsidRDefault="00306FB8" w:rsidP="00306FB8">
      <w:r w:rsidRPr="006609E5">
        <w:t xml:space="preserve">First, Dr. Cicchetti noted that he could demonstrate beyond any possibility of error that the vote share distribution for Joe Biden in 2020 differed from that of Hillary Clinton to a statistically improbably degree. Well, he’s certainly right about that fact. But what that shows about election fraud is </w:t>
      </w:r>
      <w:r>
        <w:t>—</w:t>
      </w:r>
      <w:r w:rsidRPr="006609E5">
        <w:t xml:space="preserve"> exactly nothing!</w:t>
      </w:r>
      <w:r>
        <w:t xml:space="preserve"> I</w:t>
      </w:r>
      <w:r w:rsidRPr="006609E5">
        <w:t xml:space="preserve">t </w:t>
      </w:r>
      <w:r>
        <w:t xml:space="preserve">does </w:t>
      </w:r>
      <w:r w:rsidRPr="006609E5">
        <w:t>show that the vote</w:t>
      </w:r>
      <w:r>
        <w:t>-</w:t>
      </w:r>
      <w:r w:rsidRPr="006609E5">
        <w:t>share distribution for Donald Trump in 2016 was not the same as in 2020. Indeed, President Trump, now running as an incumbent, had a lower share of the two-party vote in 2020 than he did in 2016.</w:t>
      </w:r>
    </w:p>
    <w:p w14:paraId="4A8A7373" w14:textId="77777777" w:rsidR="00306FB8" w:rsidRDefault="00306FB8" w:rsidP="00306FB8">
      <w:r>
        <w:t xml:space="preserve"> </w:t>
      </w:r>
      <w:r w:rsidRPr="006609E5">
        <w:t>Dr. Cicchetti also found that, in some states, President Trump’s share of the vote declined</w:t>
      </w:r>
      <w:r>
        <w:t xml:space="preserve"> </w:t>
      </w:r>
      <w:r w:rsidRPr="005A1849">
        <w:t>relative to those first reported as polls closed on election night</w:t>
      </w:r>
      <w:r w:rsidRPr="006609E5">
        <w:t xml:space="preserve"> as more ballots were tabulated</w:t>
      </w:r>
      <w:r>
        <w:t>. In other states he found the reverse pattern. H</w:t>
      </w:r>
      <w:r w:rsidRPr="006609E5">
        <w:t xml:space="preserve">e found the difference between </w:t>
      </w:r>
      <w:r>
        <w:t xml:space="preserve">the </w:t>
      </w:r>
      <w:r w:rsidRPr="006609E5">
        <w:t>early vote</w:t>
      </w:r>
      <w:r>
        <w:t>-</w:t>
      </w:r>
      <w:r w:rsidRPr="006609E5">
        <w:t>share for Trump and later vote</w:t>
      </w:r>
      <w:r>
        <w:t>-</w:t>
      </w:r>
      <w:r w:rsidRPr="006609E5">
        <w:t>share for share to be statistically significant beyond any reasonable doubt. And about that fact he is quite correct. In states where the late-tallied ballots were disproportionately mail-in ballots</w:t>
      </w:r>
      <w:r>
        <w:t>,</w:t>
      </w:r>
      <w:r w:rsidRPr="006609E5">
        <w:t xml:space="preserve"> </w:t>
      </w:r>
      <w:r>
        <w:t xml:space="preserve">they were disproportionately Democratic. </w:t>
      </w:r>
      <w:r w:rsidRPr="006609E5">
        <w:t xml:space="preserve">In states where the late-tallied ballots were disproportionately </w:t>
      </w:r>
      <w:r>
        <w:t>in person</w:t>
      </w:r>
      <w:r w:rsidRPr="006609E5">
        <w:t xml:space="preserve"> ballots</w:t>
      </w:r>
      <w:r>
        <w:t>,</w:t>
      </w:r>
      <w:r w:rsidRPr="006609E5">
        <w:t xml:space="preserve"> </w:t>
      </w:r>
      <w:r>
        <w:t xml:space="preserve">they were disproportionately Republican. </w:t>
      </w:r>
      <w:r w:rsidRPr="006609E5">
        <w:t>Dr. Cicchetti apparently took the fact that the mail-in votes were more Democratic than in-person votes to be evidence that the mail-in ballot reflected pro-Biden vote fraud. The best way to characterize this argument is:</w:t>
      </w:r>
    </w:p>
    <w:tbl>
      <w:tblPr>
        <w:tblStyle w:val="TableGrid"/>
        <w:tblW w:w="4995" w:type="pct"/>
        <w:shd w:val="clear" w:color="auto" w:fill="E9EBF5"/>
        <w:tblCellMar>
          <w:top w:w="144" w:type="dxa"/>
          <w:left w:w="144" w:type="dxa"/>
          <w:bottom w:w="144" w:type="dxa"/>
          <w:right w:w="144" w:type="dxa"/>
        </w:tblCellMar>
        <w:tblLook w:val="04A0" w:firstRow="1" w:lastRow="0" w:firstColumn="1" w:lastColumn="0" w:noHBand="0" w:noVBand="1"/>
      </w:tblPr>
      <w:tblGrid>
        <w:gridCol w:w="9351"/>
      </w:tblGrid>
      <w:tr w:rsidR="00306FB8" w14:paraId="30935C76" w14:textId="77777777" w:rsidTr="00667511">
        <w:trPr>
          <w:cantSplit/>
        </w:trPr>
        <w:tc>
          <w:tcPr>
            <w:tcW w:w="5000" w:type="pct"/>
            <w:tcBorders>
              <w:top w:val="nil"/>
              <w:left w:val="nil"/>
              <w:bottom w:val="nil"/>
              <w:right w:val="nil"/>
            </w:tcBorders>
            <w:shd w:val="clear" w:color="auto" w:fill="E9EBF5"/>
          </w:tcPr>
          <w:p w14:paraId="3C7BE72F" w14:textId="77777777" w:rsidR="00306FB8" w:rsidRPr="006609E5" w:rsidRDefault="00306FB8" w:rsidP="00993A19">
            <w:pPr>
              <w:ind w:left="748" w:hanging="748"/>
            </w:pPr>
            <w:r w:rsidRPr="006609E5">
              <w:t xml:space="preserve">If there were fraud that disproportionately affected mail-in votes and tilted them in a pro-Biden direction (A), </w:t>
            </w:r>
          </w:p>
          <w:p w14:paraId="7860B8D5" w14:textId="77777777" w:rsidR="00306FB8" w:rsidRPr="006609E5" w:rsidRDefault="00306FB8" w:rsidP="00993A19">
            <w:pPr>
              <w:ind w:left="748" w:hanging="748"/>
            </w:pPr>
            <w:r w:rsidRPr="006609E5">
              <w:t xml:space="preserve">then there would be a difference between mail-in votes and in-person votes, with Biden doing better in the latter (B). </w:t>
            </w:r>
          </w:p>
          <w:p w14:paraId="319FBD83" w14:textId="77777777" w:rsidR="00306FB8" w:rsidRPr="006609E5" w:rsidRDefault="00306FB8" w:rsidP="00993A19">
            <w:pPr>
              <w:ind w:left="748" w:hanging="748"/>
            </w:pPr>
            <w:r w:rsidRPr="006609E5">
              <w:t xml:space="preserve">There was such a difference in the predicted direction (B). </w:t>
            </w:r>
          </w:p>
          <w:p w14:paraId="5836276D" w14:textId="77777777" w:rsidR="00306FB8" w:rsidRDefault="00306FB8" w:rsidP="00993A19">
            <w:pPr>
              <w:ind w:left="748" w:hanging="748"/>
            </w:pPr>
            <w:r w:rsidRPr="006609E5">
              <w:t xml:space="preserve">Therefore, there was fraud (A). </w:t>
            </w:r>
          </w:p>
        </w:tc>
      </w:tr>
    </w:tbl>
    <w:p w14:paraId="204EE8DF" w14:textId="77777777" w:rsidR="00306FB8" w:rsidRPr="006609E5" w:rsidRDefault="00306FB8" w:rsidP="00306FB8">
      <w:pPr>
        <w:ind w:firstLine="0"/>
      </w:pPr>
    </w:p>
    <w:p w14:paraId="0E4869DD" w14:textId="77777777" w:rsidR="00306FB8" w:rsidRPr="006609E5" w:rsidRDefault="00306FB8" w:rsidP="00306FB8">
      <w:r w:rsidRPr="006609E5">
        <w:t xml:space="preserve">It is easy to see that this argument is simply an example of the well-known logical fallacy of </w:t>
      </w:r>
      <w:r w:rsidRPr="006609E5">
        <w:rPr>
          <w:i/>
          <w:iCs/>
        </w:rPr>
        <w:t>affirming the consequent.</w:t>
      </w:r>
    </w:p>
    <w:p w14:paraId="0B11F544" w14:textId="33812D41" w:rsidR="00306FB8" w:rsidRPr="006609E5" w:rsidRDefault="00306FB8" w:rsidP="00306FB8">
      <w:r w:rsidRPr="006609E5">
        <w:t>A difference in support among voters who vote in person and voters who vote by mail proves nothing about fraud. There is no reason to think that the mail ballots and the in-person ballots should have identical distributions of Trump votes. The likelihood of casting a ballot by mail varies across areas within a state, with Democratic leaning areas (cities and more populous counties) more likely to cast mail ballots (Foley 2013</w:t>
      </w:r>
      <w:r>
        <w:t>).</w:t>
      </w:r>
      <w:r w:rsidRPr="006609E5">
        <w:t xml:space="preserve"> Consequently, it was expected well in advance of the final tabulations in 2020 that, in most states, mail-in ballots would disproportionally tend Democratic. This pattern was also found in 2016, and moreover, was predicted in advance of the 2020 election (Foley and Stewart 2020).</w:t>
      </w:r>
      <w:r w:rsidR="00695586">
        <w:t xml:space="preserve"> Similarly, comparing the vote distribution in 2016 to that in 2020 is not an appropriate hypothesis test. That they are different only proves one thing, that we should not expect the same outcome</w:t>
      </w:r>
      <w:r w:rsidR="00B2241D">
        <w:t>; not fraud</w:t>
      </w:r>
      <w:r w:rsidR="00695586">
        <w:t>!</w:t>
      </w:r>
    </w:p>
    <w:p w14:paraId="4AFAEB19" w14:textId="77777777" w:rsidR="00306FB8" w:rsidRPr="008D0994" w:rsidRDefault="00306FB8" w:rsidP="00306FB8">
      <w:pPr>
        <w:pStyle w:val="Heading2"/>
      </w:pPr>
      <w:r>
        <w:t>Other Cross-</w:t>
      </w:r>
      <w:r w:rsidRPr="008D0994">
        <w:t>Election</w:t>
      </w:r>
      <w:r>
        <w:t xml:space="preserve"> Comparison</w:t>
      </w:r>
      <w:r w:rsidRPr="008D0994">
        <w:t>s</w:t>
      </w:r>
    </w:p>
    <w:p w14:paraId="1719FD2B" w14:textId="3952D6A5" w:rsidR="00306FB8" w:rsidRPr="00DE0A5C" w:rsidRDefault="00306FB8" w:rsidP="00306FB8">
      <w:pPr>
        <w:rPr>
          <w:b/>
          <w:bCs/>
        </w:rPr>
      </w:pPr>
      <w:r w:rsidRPr="006609E5">
        <w:t>Other arguments supposedly demonstrating that Biden could not have won in 2020 also make use of differences between the 2020 election and</w:t>
      </w:r>
      <w:r>
        <w:t xml:space="preserve"> </w:t>
      </w:r>
      <w:r w:rsidRPr="006609E5">
        <w:t>patterns found in previous elections.</w:t>
      </w:r>
      <w:r>
        <w:t xml:space="preserve"> </w:t>
      </w:r>
      <w:r w:rsidRPr="006609E5">
        <w:t xml:space="preserve">For example, Trump supporters such as </w:t>
      </w:r>
      <w:proofErr w:type="spellStart"/>
      <w:r w:rsidRPr="006609E5">
        <w:t>Shurk</w:t>
      </w:r>
      <w:proofErr w:type="spellEnd"/>
      <w:r w:rsidRPr="006609E5">
        <w:t xml:space="preserve"> </w:t>
      </w:r>
      <w:r>
        <w:t xml:space="preserve">(2020) </w:t>
      </w:r>
      <w:r w:rsidRPr="006609E5">
        <w:t xml:space="preserve">noted that no incumbent who has won more than 75% of the primary vote has lost </w:t>
      </w:r>
      <w:r>
        <w:t>t</w:t>
      </w:r>
      <w:r w:rsidRPr="006609E5">
        <w:t>h</w:t>
      </w:r>
      <w:r>
        <w:t>e</w:t>
      </w:r>
      <w:r w:rsidRPr="006609E5">
        <w:t>ir election. Therefore, since Trump had won 94% of the primary vote, he must have won re-election. Internal links to th</w:t>
      </w:r>
      <w:r>
        <w:t>is</w:t>
      </w:r>
      <w:r w:rsidRPr="006609E5">
        <w:t xml:space="preserve"> claim on Twitter say that the first primary was in 1912 and that Trump had received a higher percentage of the primary vote than Eisenhower, Nixon, Clinton, and Obama. Moreover, only five incumbents have received at least 90% of their primary vote.</w:t>
      </w:r>
      <w:r w:rsidRPr="0071437C">
        <w:rPr>
          <w:rStyle w:val="FootnoteReference"/>
        </w:rPr>
        <w:footnoteReference w:id="7"/>
      </w:r>
      <w:r w:rsidRPr="0071437C">
        <w:rPr>
          <w:rStyle w:val="FootnoteReference"/>
        </w:rPr>
        <w:t xml:space="preserve"> </w:t>
      </w:r>
      <w:proofErr w:type="spellStart"/>
      <w:r w:rsidRPr="006609E5">
        <w:t>Shurk</w:t>
      </w:r>
      <w:proofErr w:type="spellEnd"/>
      <w:r w:rsidRPr="006609E5">
        <w:t xml:space="preserve"> also observes that </w:t>
      </w:r>
      <w:r>
        <w:t>“</w:t>
      </w:r>
      <w:r w:rsidRPr="006609E5">
        <w:t>no incumbent in over 100 years who has gained votes in his reelection bid has lost his quest for reelection.</w:t>
      </w:r>
      <w:r w:rsidRPr="0071437C">
        <w:rPr>
          <w:rStyle w:val="FootnoteReference"/>
        </w:rPr>
        <w:footnoteReference w:id="8"/>
      </w:r>
      <w:r w:rsidRPr="0071437C">
        <w:rPr>
          <w:rStyle w:val="FootnoteReference"/>
        </w:rPr>
        <w:t xml:space="preserve"> </w:t>
      </w:r>
      <w:r>
        <w:t>But of course, it is not total votes but share of the votes and, for the Electoral College, distribution of the vote, that matters.</w:t>
      </w:r>
    </w:p>
    <w:p w14:paraId="5B12215A" w14:textId="77777777" w:rsidR="00306FB8" w:rsidRPr="00FC30CE" w:rsidRDefault="00306FB8" w:rsidP="00306FB8">
      <w:r w:rsidRPr="006609E5">
        <w:t>It would be equally valid to claim that incumbents whose overall presidential approval rating was as low as that of President Trump were very likely to lose re-election.</w:t>
      </w:r>
      <w:r w:rsidRPr="0071437C">
        <w:rPr>
          <w:rStyle w:val="FootnoteReference"/>
        </w:rPr>
        <w:t xml:space="preserve"> </w:t>
      </w:r>
      <w:r w:rsidRPr="006609E5">
        <w:t>Therefore, Trump almost certainly</w:t>
      </w:r>
      <w:r>
        <w:t xml:space="preserve"> </w:t>
      </w:r>
      <w:r w:rsidRPr="006609E5">
        <w:rPr>
          <w:i/>
          <w:iCs/>
        </w:rPr>
        <w:t>must</w:t>
      </w:r>
      <w:r w:rsidRPr="006609E5">
        <w:t xml:space="preserve"> have lost</w:t>
      </w:r>
      <w:r w:rsidRPr="005C43AC">
        <w:t xml:space="preserve">. Or a similar argument could show why </w:t>
      </w:r>
      <w:r>
        <w:t xml:space="preserve">neither </w:t>
      </w:r>
      <w:r w:rsidRPr="005C43AC">
        <w:t xml:space="preserve">Trump </w:t>
      </w:r>
      <w:r>
        <w:t xml:space="preserve">nor Hillary Clinton </w:t>
      </w:r>
      <w:r w:rsidRPr="005C43AC">
        <w:t>could</w:t>
      </w:r>
      <w:r>
        <w:t xml:space="preserve"> </w:t>
      </w:r>
      <w:r w:rsidRPr="005C43AC">
        <w:t xml:space="preserve">possibly have been elected President in 2016 since </w:t>
      </w:r>
      <w:r>
        <w:t>both were</w:t>
      </w:r>
      <w:r w:rsidRPr="005C43AC">
        <w:t xml:space="preserve"> so disliked. </w:t>
      </w:r>
      <w:r w:rsidRPr="006609E5">
        <w:t>Unfortunately for this type of argument, there is no guarantee that what was true in the past will be true in the future</w:t>
      </w:r>
      <w:r w:rsidRPr="005C43AC">
        <w:t>. And it is helpful to remember the fundamental rule of two</w:t>
      </w:r>
      <w:r>
        <w:t>-</w:t>
      </w:r>
      <w:r w:rsidRPr="005C43AC">
        <w:t>party elections that, no matter how unpopular you are, the other person might be even more unpopular.</w:t>
      </w:r>
      <w:r>
        <w:t xml:space="preserve"> </w:t>
      </w:r>
      <w:r w:rsidRPr="005C43AC">
        <w:t xml:space="preserve">And, of course, all these historical comparisons are based on small </w:t>
      </w:r>
      <w:r w:rsidRPr="005C43AC">
        <w:rPr>
          <w:i/>
          <w:iCs/>
        </w:rPr>
        <w:t>n</w:t>
      </w:r>
      <w:r w:rsidRPr="005C43AC">
        <w:t>, especially when we limit our</w:t>
      </w:r>
      <w:r>
        <w:t xml:space="preserve"> comparisons</w:t>
      </w:r>
      <w:r w:rsidRPr="005C43AC">
        <w:t xml:space="preserve"> to those where there is an incumbent running for re-election.</w:t>
      </w:r>
    </w:p>
    <w:p w14:paraId="61966584" w14:textId="77777777" w:rsidR="00306FB8" w:rsidRDefault="00306FB8" w:rsidP="00306FB8">
      <w:pPr>
        <w:pStyle w:val="Heading2"/>
      </w:pPr>
      <w:r>
        <w:t xml:space="preserve">Presidential Coattails </w:t>
      </w:r>
    </w:p>
    <w:p w14:paraId="61C16167" w14:textId="77777777" w:rsidR="00306FB8" w:rsidRPr="006609E5" w:rsidRDefault="00306FB8" w:rsidP="00306FB8">
      <w:r w:rsidRPr="006609E5">
        <w:t>A related fallacious argument is that winning presidential candidates have coattails that aid members of their party in the House of Representatives to gain seats.</w:t>
      </w:r>
      <w:r>
        <w:t xml:space="preserve"> T</w:t>
      </w:r>
      <w:r w:rsidRPr="006609E5">
        <w:t xml:space="preserve">he Democrats </w:t>
      </w:r>
      <w:r w:rsidRPr="00FF70CD">
        <w:rPr>
          <w:color w:val="000000" w:themeColor="text1"/>
        </w:rPr>
        <w:t xml:space="preserve">lost 12 seats in </w:t>
      </w:r>
      <w:r w:rsidRPr="006609E5">
        <w:t>the House</w:t>
      </w:r>
      <w:r>
        <w:t xml:space="preserve"> </w:t>
      </w:r>
      <w:r w:rsidRPr="00A369B3">
        <w:t>of Representatives in 2020</w:t>
      </w:r>
      <w:r w:rsidRPr="006609E5">
        <w:t>, so Biden must not have won the election</w:t>
      </w:r>
      <w:r>
        <w:t>,</w:t>
      </w:r>
      <w:r w:rsidRPr="006609E5">
        <w:t xml:space="preserve"> and thus there must have been massive multi-state fraud. The structure of this argument is</w:t>
      </w:r>
      <w:r>
        <w:t>:</w:t>
      </w:r>
    </w:p>
    <w:tbl>
      <w:tblPr>
        <w:tblStyle w:val="TableGrid"/>
        <w:tblW w:w="4995" w:type="pct"/>
        <w:shd w:val="clear" w:color="auto" w:fill="E9EBF5"/>
        <w:tblCellMar>
          <w:top w:w="144" w:type="dxa"/>
          <w:left w:w="144" w:type="dxa"/>
          <w:bottom w:w="144" w:type="dxa"/>
          <w:right w:w="144" w:type="dxa"/>
        </w:tblCellMar>
        <w:tblLook w:val="04A0" w:firstRow="1" w:lastRow="0" w:firstColumn="1" w:lastColumn="0" w:noHBand="0" w:noVBand="1"/>
      </w:tblPr>
      <w:tblGrid>
        <w:gridCol w:w="9351"/>
      </w:tblGrid>
      <w:tr w:rsidR="00306FB8" w14:paraId="4D01A5B2" w14:textId="77777777" w:rsidTr="00E00CB9">
        <w:trPr>
          <w:cantSplit/>
        </w:trPr>
        <w:tc>
          <w:tcPr>
            <w:tcW w:w="5000" w:type="pct"/>
            <w:tcBorders>
              <w:top w:val="nil"/>
              <w:left w:val="nil"/>
              <w:bottom w:val="nil"/>
              <w:right w:val="nil"/>
            </w:tcBorders>
            <w:shd w:val="clear" w:color="auto" w:fill="E9EBF5"/>
          </w:tcPr>
          <w:p w14:paraId="52C28E33" w14:textId="77777777" w:rsidR="00306FB8" w:rsidRPr="006609E5" w:rsidRDefault="00306FB8" w:rsidP="00993A19">
            <w:pPr>
              <w:ind w:left="748" w:hanging="748"/>
            </w:pPr>
            <w:r w:rsidRPr="006609E5">
              <w:t>If a presidential candidate wins election (A),</w:t>
            </w:r>
          </w:p>
          <w:p w14:paraId="0CD615F1" w14:textId="77777777" w:rsidR="00306FB8" w:rsidRPr="006609E5" w:rsidRDefault="00306FB8" w:rsidP="00993A19">
            <w:pPr>
              <w:ind w:left="748" w:hanging="748"/>
            </w:pPr>
            <w:r w:rsidRPr="006609E5">
              <w:t>then there will be a gain in the number of members of his party in the U.S.</w:t>
            </w:r>
            <w:r>
              <w:t xml:space="preserve"> </w:t>
            </w:r>
            <w:r w:rsidRPr="006609E5">
              <w:t>House of Representative (B).</w:t>
            </w:r>
          </w:p>
          <w:p w14:paraId="0C14891C" w14:textId="77777777" w:rsidR="00306FB8" w:rsidRPr="006609E5" w:rsidRDefault="00306FB8" w:rsidP="00993A19">
            <w:pPr>
              <w:ind w:left="748" w:hanging="748"/>
            </w:pPr>
            <w:r w:rsidRPr="006609E5">
              <w:t>There was no gain for the Democrats in the House in 2020 (not B)</w:t>
            </w:r>
          </w:p>
          <w:p w14:paraId="0ADCA063" w14:textId="77777777" w:rsidR="00306FB8" w:rsidRDefault="00306FB8" w:rsidP="00993A19">
            <w:pPr>
              <w:ind w:left="748" w:hanging="748"/>
            </w:pPr>
            <w:r w:rsidRPr="006609E5">
              <w:t>Therefore, Biden must have lost the election (</w:t>
            </w:r>
            <w:proofErr w:type="spellStart"/>
            <w:r w:rsidRPr="006609E5">
              <w:t>not</w:t>
            </w:r>
            <w:proofErr w:type="spellEnd"/>
            <w:r w:rsidRPr="006609E5">
              <w:t xml:space="preserve"> A)</w:t>
            </w:r>
          </w:p>
        </w:tc>
      </w:tr>
    </w:tbl>
    <w:p w14:paraId="533E6C30" w14:textId="77777777" w:rsidR="00306FB8" w:rsidRPr="006609E5" w:rsidRDefault="00306FB8" w:rsidP="00306FB8">
      <w:pPr>
        <w:ind w:firstLine="0"/>
      </w:pPr>
    </w:p>
    <w:p w14:paraId="1CC95511" w14:textId="77777777" w:rsidR="00306FB8" w:rsidRPr="006609E5" w:rsidRDefault="00306FB8" w:rsidP="00306FB8">
      <w:r w:rsidRPr="006609E5">
        <w:t xml:space="preserve">This is a valid argument. It is an example of </w:t>
      </w:r>
      <w:r w:rsidRPr="006609E5">
        <w:rPr>
          <w:i/>
          <w:iCs/>
        </w:rPr>
        <w:t>denying the consequent</w:t>
      </w:r>
      <w:r w:rsidRPr="006609E5">
        <w:t>. However, the premise on which is built, that presidential coattails are inevitable, is false. By coattails, we are referring to increasing the number of members in the U.S. House of Representatives that share the incoming president’s party (Campbell 1986</w:t>
      </w:r>
      <w:r w:rsidRPr="00A369B3">
        <w:t>). Actually, negative coattails are not uncommon, and in contemporary politics, have become</w:t>
      </w:r>
      <w:r>
        <w:rPr>
          <w:b/>
          <w:bCs/>
        </w:rPr>
        <w:t xml:space="preserve"> </w:t>
      </w:r>
      <w:r w:rsidRPr="00A369B3">
        <w:t>more</w:t>
      </w:r>
      <w:r>
        <w:rPr>
          <w:b/>
          <w:bCs/>
        </w:rPr>
        <w:t xml:space="preserve"> </w:t>
      </w:r>
      <w:r w:rsidRPr="00A369B3">
        <w:t>likely</w:t>
      </w:r>
      <w:r w:rsidRPr="006609E5">
        <w:t>.</w:t>
      </w:r>
      <w:r w:rsidRPr="0071437C">
        <w:rPr>
          <w:rStyle w:val="FootnoteReference"/>
        </w:rPr>
        <w:footnoteReference w:id="9"/>
      </w:r>
      <w:r>
        <w:t xml:space="preserve"> </w:t>
      </w:r>
      <w:r w:rsidRPr="006609E5">
        <w:t xml:space="preserve">Since 1868, there have been </w:t>
      </w:r>
      <w:r>
        <w:t>thirteen</w:t>
      </w:r>
      <w:r w:rsidRPr="006609E5">
        <w:t xml:space="preserve"> elections where a president has had negative coattails (</w:t>
      </w:r>
      <w:r w:rsidRPr="006609E5">
        <w:rPr>
          <w:color w:val="000000" w:themeColor="text1"/>
        </w:rPr>
        <w:t>including 2016 and 2020</w:t>
      </w:r>
      <w:r w:rsidRPr="006609E5">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there are many more seats won by the previous president in the election four years earlier which have a sitting House member of the other party than there are seats lost by the previous president in the elections four years earlier which have a sitting House member of his party. All four of these features are found in 2020. </w:t>
      </w:r>
    </w:p>
    <w:p w14:paraId="72D128AB" w14:textId="7F51AE23" w:rsidR="00306FB8" w:rsidRPr="006609E5" w:rsidRDefault="00306FB8" w:rsidP="00306FB8">
      <w:r w:rsidRPr="006609E5">
        <w:t xml:space="preserve">Biden’s share of the </w:t>
      </w:r>
      <w:r>
        <w:t>major party</w:t>
      </w:r>
      <w:r w:rsidRPr="006609E5">
        <w:t xml:space="preserve"> vote was only 52.27%; the estimated partisan bias in 2020 in the House of Representatives in 2020 was 2.7%.</w:t>
      </w:r>
      <w:r w:rsidRPr="0071437C">
        <w:rPr>
          <w:rStyle w:val="FootnoteReference"/>
        </w:rPr>
        <w:footnoteReference w:id="10"/>
      </w:r>
      <w:r w:rsidRPr="0071437C">
        <w:rPr>
          <w:rStyle w:val="FootnoteReference"/>
        </w:rPr>
        <w:t xml:space="preserve"> </w:t>
      </w:r>
      <w:r w:rsidRPr="006609E5">
        <w:t>Congressional districts have become far less competitive in recent elections, leaving fewer chances for a president to provide coattails large enough to flip seats</w:t>
      </w:r>
      <w:r w:rsidR="00017FBE">
        <w:t xml:space="preserve"> (Engstrom 2020)</w:t>
      </w:r>
      <w:r w:rsidRPr="006609E5">
        <w:t>.</w:t>
      </w:r>
      <w:r w:rsidR="00017FBE">
        <w:t xml:space="preserve"> </w:t>
      </w:r>
      <w:r w:rsidRPr="006609E5">
        <w:t>If we eliminate the states that gave the widest raw margin to Biden</w:t>
      </w:r>
      <w:r>
        <w:t xml:space="preserve"> (</w:t>
      </w:r>
      <w:r w:rsidRPr="006609E5">
        <w:t>California and New York</w:t>
      </w:r>
      <w:r>
        <w:t xml:space="preserve"> and Massachusetts)</w:t>
      </w:r>
      <w:r w:rsidRPr="006609E5">
        <w:t xml:space="preserve"> from the calculations, Trump has a majority of the vote in the remaining states -- we would not expect to see Biden coattails in those remaining states</w:t>
      </w:r>
      <w:r w:rsidRPr="00A928FC">
        <w:t>.</w:t>
      </w:r>
      <w:r w:rsidRPr="0071437C">
        <w:rPr>
          <w:rStyle w:val="FootnoteReference"/>
        </w:rPr>
        <w:footnoteReference w:id="11"/>
      </w:r>
      <w:r w:rsidRPr="00A928FC">
        <w:t xml:space="preserve"> </w:t>
      </w:r>
      <w:r w:rsidRPr="006609E5">
        <w:t>Democratic gains in the House in the 2018 midterm were significant, and turnout was a level not seen before universal adult franchise (Jacobson 2019). There were 35 House constituencies carried by Trump in 2016 but with a Democratic House member elected in 2018</w:t>
      </w:r>
      <w:r>
        <w:t>,</w:t>
      </w:r>
      <w:r w:rsidRPr="0071437C">
        <w:rPr>
          <w:rStyle w:val="FootnoteReference"/>
        </w:rPr>
        <w:footnoteReference w:id="12"/>
      </w:r>
      <w:r w:rsidRPr="0071437C">
        <w:rPr>
          <w:rStyle w:val="FootnoteReference"/>
        </w:rPr>
        <w:t xml:space="preserve"> </w:t>
      </w:r>
      <w:r w:rsidRPr="006609E5">
        <w:t>and only</w:t>
      </w:r>
      <w:r>
        <w:t xml:space="preserve"> </w:t>
      </w:r>
      <w:r w:rsidRPr="006609E5">
        <w:t>5 House constituencies lost by Trump in 2016 but with a Republican House member elected in 2018</w:t>
      </w:r>
      <w:r>
        <w:t>.</w:t>
      </w:r>
      <w:r w:rsidRPr="0071437C">
        <w:rPr>
          <w:rStyle w:val="FootnoteReference"/>
        </w:rPr>
        <w:footnoteReference w:id="13"/>
      </w:r>
      <w:r w:rsidRPr="0071437C">
        <w:rPr>
          <w:rStyle w:val="FootnoteReference"/>
        </w:rPr>
        <w:t xml:space="preserve"> </w:t>
      </w:r>
      <w:r w:rsidRPr="006609E5">
        <w:t>Thus, Democrats in 2020 had many more vulnerable House seats than did the Republicans. Moreover, up through 2016 there is a time trend of decreasing presidential coattails which, when projected onto 2020</w:t>
      </w:r>
      <w:r>
        <w:t>,</w:t>
      </w:r>
      <w:r w:rsidRPr="006609E5">
        <w:t xml:space="preserve"> would create an expectation of a negative coattail in the 2020 election.</w:t>
      </w:r>
      <w:r w:rsidRPr="0071437C">
        <w:rPr>
          <w:rStyle w:val="FootnoteReference"/>
        </w:rPr>
        <w:footnoteReference w:id="14"/>
      </w:r>
    </w:p>
    <w:p w14:paraId="5D120A80" w14:textId="77777777" w:rsidR="00306FB8" w:rsidRPr="008D0994" w:rsidRDefault="00306FB8" w:rsidP="00306FB8">
      <w:pPr>
        <w:pStyle w:val="Heading2"/>
      </w:pPr>
      <w:r w:rsidRPr="008D0994">
        <w:t xml:space="preserve">Bellwether counties </w:t>
      </w:r>
    </w:p>
    <w:p w14:paraId="1829BD60" w14:textId="77777777" w:rsidR="00306FB8" w:rsidRDefault="00306FB8" w:rsidP="00306FB8">
      <w:r w:rsidRPr="006609E5">
        <w:t>Another similar argument is that Biden lost most of the counties that had been bellwether counties</w:t>
      </w:r>
      <w:r>
        <w:t xml:space="preserve">, and </w:t>
      </w:r>
      <w:r w:rsidRPr="006609E5">
        <w:t>therefore</w:t>
      </w:r>
      <w:r>
        <w:t>,</w:t>
      </w:r>
      <w:r w:rsidRPr="006609E5">
        <w:t xml:space="preserve"> since bellwether counties predict presidential elections, Biden must really have lost the election. </w:t>
      </w:r>
    </w:p>
    <w:p w14:paraId="1452BC6E" w14:textId="77777777" w:rsidR="00306FB8" w:rsidRPr="006609E5" w:rsidRDefault="00306FB8" w:rsidP="00306FB8">
      <w:r w:rsidRPr="006609E5">
        <w:t>Again</w:t>
      </w:r>
      <w:r>
        <w:t>,</w:t>
      </w:r>
      <w:r w:rsidRPr="006609E5">
        <w:t xml:space="preserve"> we can write this argument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9EBF5"/>
        <w:tblCellMar>
          <w:top w:w="144" w:type="dxa"/>
          <w:left w:w="144" w:type="dxa"/>
          <w:bottom w:w="144" w:type="dxa"/>
          <w:right w:w="144" w:type="dxa"/>
        </w:tblCellMar>
        <w:tblLook w:val="04A0" w:firstRow="1" w:lastRow="0" w:firstColumn="1" w:lastColumn="0" w:noHBand="0" w:noVBand="1"/>
      </w:tblPr>
      <w:tblGrid>
        <w:gridCol w:w="9351"/>
      </w:tblGrid>
      <w:tr w:rsidR="00306FB8" w14:paraId="541501F9" w14:textId="77777777" w:rsidTr="00667511">
        <w:trPr>
          <w:cantSplit/>
        </w:trPr>
        <w:tc>
          <w:tcPr>
            <w:tcW w:w="5000" w:type="pct"/>
            <w:shd w:val="clear" w:color="auto" w:fill="E9EBF5"/>
          </w:tcPr>
          <w:p w14:paraId="45139669" w14:textId="77777777" w:rsidR="00306FB8" w:rsidRPr="006609E5" w:rsidRDefault="00306FB8" w:rsidP="00993A19">
            <w:pPr>
              <w:ind w:left="658" w:hanging="658"/>
            </w:pPr>
            <w:r w:rsidRPr="006609E5">
              <w:t>If a presidential candidate wins the election (A)</w:t>
            </w:r>
          </w:p>
          <w:p w14:paraId="1B7E1ACE" w14:textId="77777777" w:rsidR="00306FB8" w:rsidRDefault="00306FB8" w:rsidP="00993A19">
            <w:pPr>
              <w:ind w:left="658" w:hanging="658"/>
            </w:pPr>
            <w:r w:rsidRPr="006609E5">
              <w:t>then they can be expected to carry almost all the bellwether counties (B),</w:t>
            </w:r>
          </w:p>
          <w:p w14:paraId="4FD71073" w14:textId="77777777" w:rsidR="00306FB8" w:rsidRPr="006609E5" w:rsidRDefault="00306FB8" w:rsidP="00993A19">
            <w:pPr>
              <w:ind w:left="658" w:hanging="658"/>
            </w:pPr>
            <w:r w:rsidRPr="006609E5">
              <w:t>Biden lost almost all of the bellwether counties (not B)</w:t>
            </w:r>
          </w:p>
          <w:p w14:paraId="089EEDCA" w14:textId="77777777" w:rsidR="00306FB8" w:rsidRDefault="00306FB8" w:rsidP="00993A19">
            <w:pPr>
              <w:ind w:left="658" w:hanging="658"/>
            </w:pPr>
            <w:r w:rsidRPr="006609E5">
              <w:t>Therefore, Biden must have lost the election (</w:t>
            </w:r>
            <w:proofErr w:type="spellStart"/>
            <w:r w:rsidRPr="006609E5">
              <w:t>not</w:t>
            </w:r>
            <w:proofErr w:type="spellEnd"/>
            <w:r w:rsidRPr="006609E5">
              <w:t xml:space="preserve"> A)</w:t>
            </w:r>
          </w:p>
        </w:tc>
      </w:tr>
    </w:tbl>
    <w:p w14:paraId="44F99203" w14:textId="5A847D72" w:rsidR="00306FB8" w:rsidRPr="006609E5" w:rsidRDefault="00306FB8" w:rsidP="00306FB8">
      <w:r w:rsidRPr="006609E5">
        <w:t xml:space="preserve">This, too, is actually a valid argument -- another example of </w:t>
      </w:r>
      <w:r w:rsidRPr="006609E5">
        <w:rPr>
          <w:i/>
          <w:iCs/>
        </w:rPr>
        <w:t>denying the consequent</w:t>
      </w:r>
      <w:r w:rsidRPr="006609E5">
        <w:t xml:space="preserve">. However, even though “not B” is empirically accurate, once again, the premise on which </w:t>
      </w:r>
      <w:r w:rsidRPr="006609E5">
        <w:rPr>
          <w:lang w:bidi="th-TH"/>
        </w:rPr>
        <w:t xml:space="preserve">the argument </w:t>
      </w:r>
      <w:r w:rsidRPr="006609E5">
        <w:t xml:space="preserve">is built, namely that bellwethers predict elections, is false. </w:t>
      </w:r>
      <w:r w:rsidRPr="006609E5">
        <w:rPr>
          <w:lang w:bidi="th-TH"/>
        </w:rPr>
        <w:t xml:space="preserve">Tufte (1974: 47) observes that, over the course of four decades, the psephologist </w:t>
      </w:r>
      <w:r w:rsidRPr="006609E5">
        <w:rPr>
          <w:color w:val="222222"/>
          <w:shd w:val="clear" w:color="auto" w:fill="FFFFFF"/>
        </w:rPr>
        <w:t>Louis </w:t>
      </w:r>
      <w:r w:rsidRPr="006609E5">
        <w:rPr>
          <w:shd w:val="clear" w:color="auto" w:fill="FFFFFF"/>
        </w:rPr>
        <w:t>Bean</w:t>
      </w:r>
      <w:r w:rsidRPr="006609E5">
        <w:rPr>
          <w:color w:val="222222"/>
          <w:shd w:val="clear" w:color="auto" w:fill="FFFFFF"/>
        </w:rPr>
        <w:t xml:space="preserve"> wrote four books premised on the notion that “as </w:t>
      </w:r>
      <w:r w:rsidRPr="006609E5">
        <w:t>goes X, so goes the country,” where the X in question was some unit of political geography such as a country or a state. Tufte (1974, chapter 3; 1975) wrote a devastating rebuttal to Bean that should have staked the myth of bellwethers for all time, since Tufte showed that, over the period 1916-1968, there were no real state</w:t>
      </w:r>
      <w:r w:rsidR="004A2384">
        <w:t>-</w:t>
      </w:r>
      <w:r w:rsidRPr="006609E5">
        <w:t xml:space="preserve">level bellwethers and the U.S. counties identified as presidential bellwethers at time </w:t>
      </w:r>
      <m:oMath>
        <m:r>
          <w:rPr>
            <w:rFonts w:ascii="Cambria Math" w:hAnsi="Cambria Math"/>
          </w:rPr>
          <m:t>t</m:t>
        </m:r>
      </m:oMath>
      <w:r w:rsidRPr="006609E5">
        <w:t xml:space="preserve"> had no better track record at the next election than the non-bellwether counties.</w:t>
      </w:r>
      <w:r w:rsidRPr="0071437C">
        <w:rPr>
          <w:rStyle w:val="FootnoteReference"/>
        </w:rPr>
        <w:footnoteReference w:id="15"/>
      </w:r>
      <w:r w:rsidRPr="0071437C">
        <w:rPr>
          <w:rStyle w:val="FootnoteReference"/>
        </w:rPr>
        <w:t xml:space="preserve"> </w:t>
      </w:r>
      <w:r w:rsidRPr="006609E5">
        <w:t>And yet, belief in bellwether units of geography, more particularly in the existence of bellwether counties, refuses to die.</w:t>
      </w:r>
      <w:r w:rsidRPr="0071437C">
        <w:rPr>
          <w:rStyle w:val="FootnoteReference"/>
        </w:rPr>
        <w:footnoteReference w:id="16"/>
      </w:r>
    </w:p>
    <w:p w14:paraId="35634DCA" w14:textId="77777777" w:rsidR="00306FB8" w:rsidRPr="008D0994" w:rsidRDefault="00306FB8" w:rsidP="00306FB8">
      <w:pPr>
        <w:pStyle w:val="Heading2"/>
      </w:pPr>
      <w:r w:rsidRPr="008D0994">
        <w:t>Spoiled Ballots</w:t>
      </w:r>
    </w:p>
    <w:p w14:paraId="3DAC09E9" w14:textId="77777777" w:rsidR="00306FB8" w:rsidRPr="008B69B1" w:rsidRDefault="00306FB8" w:rsidP="00306FB8">
      <w:pPr>
        <w:rPr>
          <w:color w:val="C00000"/>
        </w:rPr>
      </w:pPr>
      <w:r w:rsidRPr="006609E5">
        <w:t xml:space="preserve">A further example of fallacious argument based on comparisons of past and present election results is based on the empirically accurate observation that the spoiled ballot rate of mail-in ballots was much lower (sometime more than an order of magnitude lower) than in 2016. This fact is taken to be evidence of mail-ballot fraud by Trump supporters. But it is not. </w:t>
      </w:r>
    </w:p>
    <w:p w14:paraId="0C050D15" w14:textId="77777777" w:rsidR="00306FB8" w:rsidRPr="006609E5" w:rsidRDefault="00306FB8" w:rsidP="00306FB8">
      <w:r w:rsidRPr="006609E5">
        <w:t>We can write the argument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9EBF5"/>
        <w:tblCellMar>
          <w:top w:w="144" w:type="dxa"/>
          <w:left w:w="144" w:type="dxa"/>
          <w:bottom w:w="144" w:type="dxa"/>
          <w:right w:w="144" w:type="dxa"/>
        </w:tblCellMar>
        <w:tblLook w:val="04A0" w:firstRow="1" w:lastRow="0" w:firstColumn="1" w:lastColumn="0" w:noHBand="0" w:noVBand="1"/>
      </w:tblPr>
      <w:tblGrid>
        <w:gridCol w:w="9351"/>
      </w:tblGrid>
      <w:tr w:rsidR="00306FB8" w14:paraId="32715850" w14:textId="77777777" w:rsidTr="00AA2F53">
        <w:trPr>
          <w:cantSplit/>
        </w:trPr>
        <w:tc>
          <w:tcPr>
            <w:tcW w:w="5000" w:type="pct"/>
            <w:shd w:val="clear" w:color="auto" w:fill="E9EBF5"/>
          </w:tcPr>
          <w:p w14:paraId="38D3A583" w14:textId="77777777" w:rsidR="00306FB8" w:rsidRPr="006609E5" w:rsidRDefault="00306FB8" w:rsidP="00993A19">
            <w:pPr>
              <w:ind w:left="748" w:hanging="748"/>
            </w:pPr>
            <w:r w:rsidRPr="006609E5">
              <w:t xml:space="preserve">If there is ballot fraud involving mail-in ballots (A), </w:t>
            </w:r>
          </w:p>
          <w:p w14:paraId="2A8165FD" w14:textId="77777777" w:rsidR="00306FB8" w:rsidRDefault="00306FB8" w:rsidP="00993A19">
            <w:pPr>
              <w:ind w:left="748" w:hanging="748"/>
            </w:pPr>
            <w:r w:rsidRPr="006609E5">
              <w:t>then the spoilage rate among mail-in ballots will be lower than in the past</w:t>
            </w:r>
            <w:r>
              <w:t xml:space="preserve"> </w:t>
            </w:r>
            <w:r w:rsidRPr="006609E5">
              <w:t>(B).</w:t>
            </w:r>
          </w:p>
          <w:p w14:paraId="413254C1" w14:textId="77777777" w:rsidR="00306FB8" w:rsidRPr="006609E5" w:rsidRDefault="00306FB8" w:rsidP="00993A19">
            <w:pPr>
              <w:ind w:left="748" w:hanging="748"/>
            </w:pPr>
            <w:r w:rsidRPr="006609E5">
              <w:t>The spoilage rate among mail-in ballots was lower than in the past (B)</w:t>
            </w:r>
          </w:p>
          <w:p w14:paraId="42EA52A5" w14:textId="77777777" w:rsidR="00306FB8" w:rsidRDefault="00306FB8" w:rsidP="00993A19">
            <w:pPr>
              <w:ind w:left="748" w:hanging="748"/>
            </w:pPr>
            <w:r w:rsidRPr="006609E5">
              <w:t>Therefore, there was ballot fraud involving mail-in ballots (A).</w:t>
            </w:r>
          </w:p>
        </w:tc>
      </w:tr>
    </w:tbl>
    <w:p w14:paraId="4155BCC5" w14:textId="77777777" w:rsidR="00306FB8" w:rsidRPr="006609E5" w:rsidRDefault="00306FB8" w:rsidP="00306FB8">
      <w:pPr>
        <w:ind w:firstLine="0"/>
      </w:pPr>
    </w:p>
    <w:p w14:paraId="1137A4E4" w14:textId="77777777" w:rsidR="00306FB8" w:rsidRPr="006609E5" w:rsidRDefault="00306FB8" w:rsidP="00306FB8">
      <w:r w:rsidRPr="006609E5">
        <w:t xml:space="preserve">Here we once again have the fallacy of </w:t>
      </w:r>
      <w:r w:rsidRPr="006609E5">
        <w:rPr>
          <w:i/>
          <w:iCs/>
        </w:rPr>
        <w:t>affirming the consequent</w:t>
      </w:r>
      <w:r w:rsidRPr="006609E5">
        <w:t>.</w:t>
      </w:r>
    </w:p>
    <w:p w14:paraId="1EBD71B5" w14:textId="2A2AF965" w:rsidR="00306FB8" w:rsidRPr="006609E5" w:rsidRDefault="00306FB8" w:rsidP="00306FB8">
      <w:r w:rsidRPr="006609E5">
        <w:t>There are good reasons why ballot spoilage was lower in 2020 than in 2016, namely much greater effort on the part of election administrators to inform voters of what they needed to do to cast a valid ballot. For instance, popular late night comedy Stephen Colbert created a rather sophisticated website aimed a</w:t>
      </w:r>
      <w:r>
        <w:t>t</w:t>
      </w:r>
      <w:r w:rsidRPr="006609E5">
        <w:t xml:space="preserve"> informing those in all 50 states about the specifics for casting a ballot in each of those states.</w:t>
      </w:r>
      <w:r w:rsidRPr="0071437C">
        <w:rPr>
          <w:rStyle w:val="FootnoteReference"/>
        </w:rPr>
        <w:footnoteReference w:id="17"/>
      </w:r>
      <w:r w:rsidRPr="006609E5">
        <w:t xml:space="preserve"> His “Better Know a Ballot” also aired many times in the months before the elections on his </w:t>
      </w:r>
      <w:r>
        <w:t>highly</w:t>
      </w:r>
      <w:r w:rsidRPr="006609E5">
        <w:t xml:space="preserve"> rated “</w:t>
      </w:r>
      <w:r>
        <w:t>The</w:t>
      </w:r>
      <w:r w:rsidRPr="006609E5">
        <w:t xml:space="preserve"> Late Show”. Ads developed by the states themselves aired on television channels and as ads on streaming services.</w:t>
      </w:r>
      <w:r w:rsidRPr="0071437C">
        <w:rPr>
          <w:rStyle w:val="FootnoteReference"/>
        </w:rPr>
        <w:footnoteReference w:id="18"/>
      </w:r>
      <w:r w:rsidRPr="0071437C">
        <w:rPr>
          <w:rStyle w:val="FootnoteReference"/>
        </w:rPr>
        <w:t xml:space="preserve"> </w:t>
      </w:r>
      <w:r w:rsidRPr="006609E5">
        <w:t>The Democratic National Committee also spent millions of dollars on television ads with information about returning mail-in ballots</w:t>
      </w:r>
      <w:r>
        <w:t>.</w:t>
      </w:r>
      <w:r>
        <w:rPr>
          <w:rStyle w:val="FootnoteReference"/>
        </w:rPr>
        <w:footnoteReference w:id="19"/>
      </w:r>
      <w:r w:rsidR="004A2384">
        <w:t xml:space="preserve"> There was also ample coverage in newspapers about properly filing out and mailing a ballot so that it would not be rejected.</w:t>
      </w:r>
      <w:r w:rsidR="004A2384">
        <w:rPr>
          <w:rStyle w:val="FootnoteReference"/>
        </w:rPr>
        <w:footnoteReference w:id="20"/>
      </w:r>
    </w:p>
    <w:p w14:paraId="64BFED0A" w14:textId="77777777" w:rsidR="00306FB8" w:rsidRPr="006609E5" w:rsidRDefault="00306FB8" w:rsidP="00306FB8">
      <w:r w:rsidRPr="006609E5">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Pr="0071437C">
        <w:rPr>
          <w:rStyle w:val="FootnoteReference"/>
        </w:rPr>
        <w:footnoteReference w:id="21"/>
      </w:r>
      <w:r w:rsidRPr="0071437C">
        <w:rPr>
          <w:rStyle w:val="FootnoteReference"/>
        </w:rPr>
        <w:t xml:space="preserve"> </w:t>
      </w:r>
      <w:r w:rsidRPr="006609E5">
        <w:t>These states are disproportionately Democratic; Trump won just 5 of the 18. But in our federal system, absent issues that raise genuine constitutional questions, states can and do differ in the details of their election administration.</w:t>
      </w:r>
      <w:r>
        <w:t xml:space="preserve"> </w:t>
      </w:r>
    </w:p>
    <w:p w14:paraId="31F592FE" w14:textId="77777777" w:rsidR="00306FB8" w:rsidRPr="0072030C" w:rsidRDefault="00306FB8" w:rsidP="00306FB8">
      <w:r w:rsidRPr="0072030C">
        <w:t>The next fallacies involve some very basic statistical mistakes.</w:t>
      </w:r>
    </w:p>
    <w:p w14:paraId="3514E581" w14:textId="77777777" w:rsidR="00306FB8" w:rsidRPr="006609E5" w:rsidRDefault="00306FB8" w:rsidP="00306FB8">
      <w:pPr>
        <w:pStyle w:val="Heading2"/>
      </w:pPr>
      <w:r>
        <w:t>Weighted-unit statistical fallacy</w:t>
      </w:r>
    </w:p>
    <w:p w14:paraId="7DB5476C" w14:textId="77777777" w:rsidR="00306FB8" w:rsidRPr="00B87F3B" w:rsidRDefault="00306FB8" w:rsidP="00306FB8">
      <w:pPr>
        <w:rPr>
          <w:b/>
          <w:bCs/>
        </w:rPr>
      </w:pPr>
      <w:r>
        <w:t>F</w:t>
      </w:r>
      <w:r w:rsidRPr="006609E5">
        <w:t>ailing to recognize that large changes in one direction in low population subsets or low population demographic subgroups can be compensated for by small changes in the other direction in high population subsets or demog</w:t>
      </w:r>
      <w:r>
        <w:t>r</w:t>
      </w:r>
      <w:r w:rsidRPr="006609E5">
        <w:t>aphic units</w:t>
      </w:r>
      <w:r>
        <w:t xml:space="preserve"> </w:t>
      </w:r>
      <w:r w:rsidRPr="00A369B3">
        <w:t xml:space="preserve">is a common mistake. This type of error can be seen visually when comparing a choropleth map of election results with a cartogram </w:t>
      </w:r>
      <w:r>
        <w:t>--</w:t>
      </w:r>
      <w:r w:rsidRPr="00A369B3">
        <w:t xml:space="preserve"> a map that has been resized so the units’ area is equal to its population weight.</w:t>
      </w:r>
      <w:r w:rsidRPr="0071437C">
        <w:rPr>
          <w:rStyle w:val="FootnoteReference"/>
        </w:rPr>
        <w:footnoteReference w:id="22"/>
      </w:r>
    </w:p>
    <w:p w14:paraId="2E81F7F7" w14:textId="5E2F04C9" w:rsidR="00306FB8" w:rsidRPr="00A369B3" w:rsidRDefault="00306FB8" w:rsidP="00306FB8">
      <w:r w:rsidRPr="006609E5">
        <w:t>There were various instances of this types of error.</w:t>
      </w:r>
      <w:r>
        <w:t xml:space="preserve"> </w:t>
      </w:r>
      <w:r w:rsidRPr="006609E5">
        <w:t>For example, it was observed that Trump won more counties in 2020 than he did in 2016, with the</w:t>
      </w:r>
      <w:r>
        <w:t xml:space="preserve"> </w:t>
      </w:r>
      <w:r w:rsidRPr="006609E5">
        <w:t>implication being that he must have done better in 2020 than in 2016.</w:t>
      </w:r>
      <w:r w:rsidRPr="0071437C">
        <w:rPr>
          <w:rStyle w:val="FootnoteReference"/>
        </w:rPr>
        <w:footnoteReference w:id="23"/>
      </w:r>
      <w:r w:rsidRPr="006609E5">
        <w:t xml:space="preserve"> But, of course that is nonsense, since he could have done better in the remaining counties and these counties, though fewer in number,</w:t>
      </w:r>
      <w:r>
        <w:t xml:space="preserve"> </w:t>
      </w:r>
      <w:r w:rsidRPr="006609E5">
        <w:t>had more</w:t>
      </w:r>
      <w:r>
        <w:t xml:space="preserve"> </w:t>
      </w:r>
      <w:r w:rsidRPr="006609E5">
        <w:t xml:space="preserve">voters in them. </w:t>
      </w:r>
      <w:r w:rsidRPr="00A369B3">
        <w:t>Indeed, Biden received over three million votes in Los Angeles County, alone.</w:t>
      </w:r>
      <w:r w:rsidRPr="0071437C">
        <w:rPr>
          <w:rStyle w:val="FootnoteReference"/>
        </w:rPr>
        <w:footnoteReference w:id="24"/>
      </w:r>
      <w:r>
        <w:t xml:space="preserve"> </w:t>
      </w:r>
      <w:r w:rsidRPr="00177182">
        <w:t>In fact, Biden net</w:t>
      </w:r>
      <w:r>
        <w:t xml:space="preserve"> an additional</w:t>
      </w:r>
      <w:r w:rsidRPr="00177182">
        <w:t xml:space="preserve"> 609,000 more votes in 2020 than Clinton did in 2016</w:t>
      </w:r>
      <w:r>
        <w:t>,</w:t>
      </w:r>
      <w:r w:rsidRPr="00177182">
        <w:t xml:space="preserve"> just in </w:t>
      </w:r>
      <w:r w:rsidR="005E2A78">
        <w:t xml:space="preserve">this </w:t>
      </w:r>
      <w:r w:rsidRPr="00177182">
        <w:t>one county!</w:t>
      </w:r>
    </w:p>
    <w:p w14:paraId="4B1290C7" w14:textId="77777777" w:rsidR="00306FB8" w:rsidRPr="00294A43" w:rsidRDefault="00306FB8" w:rsidP="00306FB8">
      <w:pPr>
        <w:pStyle w:val="Heading2"/>
      </w:pPr>
      <w:r w:rsidRPr="00294A43">
        <w:t>Cherry-picking Data</w:t>
      </w:r>
    </w:p>
    <w:p w14:paraId="2248F82A" w14:textId="77777777" w:rsidR="00306FB8" w:rsidRPr="006534A3" w:rsidRDefault="00306FB8" w:rsidP="00306FB8">
      <w:r w:rsidRPr="006534A3">
        <w:t xml:space="preserve"> A closely related fallacy, </w:t>
      </w:r>
      <w:r>
        <w:t>c</w:t>
      </w:r>
      <w:r w:rsidRPr="00294A43">
        <w:t>herry-picking the data to emphasize only those facts that lead to the desired conclusion</w:t>
      </w:r>
      <w:r>
        <w:t xml:space="preserve">, </w:t>
      </w:r>
      <w:r w:rsidRPr="00A369B3">
        <w:t xml:space="preserve">is a strategy employed often by those who know that the full evidence is against them. In employing </w:t>
      </w:r>
      <w:proofErr w:type="gramStart"/>
      <w:r w:rsidRPr="00A369B3">
        <w:t>only</w:t>
      </w:r>
      <w:proofErr w:type="gramEnd"/>
      <w:r w:rsidRPr="00A369B3">
        <w:t xml:space="preserve"> the partial story, a claimant can </w:t>
      </w:r>
      <w:r>
        <w:t>appear</w:t>
      </w:r>
      <w:r w:rsidRPr="00A369B3">
        <w:t xml:space="preserve"> to</w:t>
      </w:r>
      <w:r>
        <w:rPr>
          <w:b/>
          <w:bCs/>
        </w:rPr>
        <w:t xml:space="preserve"> </w:t>
      </w:r>
      <w:r w:rsidRPr="006534A3">
        <w:t>have been honest while suppressing pertinent information that otherwise would prove their evidence either false, or incomplete.</w:t>
      </w:r>
    </w:p>
    <w:p w14:paraId="64651CE0" w14:textId="00B4A124" w:rsidR="00306FB8" w:rsidRPr="006534A3" w:rsidRDefault="00306FB8" w:rsidP="00306FB8">
      <w:r w:rsidRPr="006609E5">
        <w:t xml:space="preserve">For example, it is true that </w:t>
      </w:r>
      <w:r w:rsidRPr="006534A3">
        <w:t>racial</w:t>
      </w:r>
      <w:r>
        <w:rPr>
          <w:b/>
          <w:bCs/>
        </w:rPr>
        <w:t xml:space="preserve"> </w:t>
      </w:r>
      <w:r w:rsidRPr="006609E5">
        <w:t>minority support for Biden was lower than for Hillary Clinton</w:t>
      </w:r>
      <w:r>
        <w:t xml:space="preserve">. </w:t>
      </w:r>
      <w:r w:rsidRPr="006534A3">
        <w:t xml:space="preserve">However, </w:t>
      </w:r>
      <w:r w:rsidRPr="006609E5">
        <w:t>support among categories of white voters, namely the college educated and those living in suburbs, was higher for Biden than for Hillary Clinton. Similarly, there were some urban areas where support for Biden was lower than for Hillary Clinton but there were also urban areas where support for Biden was higher than for Hillary Clinton.</w:t>
      </w:r>
      <w:r>
        <w:t xml:space="preserve"> </w:t>
      </w:r>
      <w:r w:rsidRPr="006534A3">
        <w:t>Moreover, decreases</w:t>
      </w:r>
      <w:r>
        <w:t xml:space="preserve"> (increases) </w:t>
      </w:r>
      <w:r w:rsidRPr="006534A3">
        <w:t xml:space="preserve">in the </w:t>
      </w:r>
      <w:r w:rsidRPr="006534A3">
        <w:rPr>
          <w:i/>
          <w:iCs/>
        </w:rPr>
        <w:t>percentage</w:t>
      </w:r>
      <w:r w:rsidRPr="006534A3">
        <w:t xml:space="preserve"> of votes </w:t>
      </w:r>
      <w:r>
        <w:t xml:space="preserve">from given group or area </w:t>
      </w:r>
      <w:r w:rsidRPr="006534A3">
        <w:t>can be offset by increases</w:t>
      </w:r>
      <w:r>
        <w:t xml:space="preserve"> (decreases)</w:t>
      </w:r>
      <w:r w:rsidRPr="006534A3">
        <w:t xml:space="preserve"> in the number of raw votes</w:t>
      </w:r>
      <w:r w:rsidR="005533AA">
        <w:t>.</w:t>
      </w:r>
      <w:r w:rsidRPr="00A56DF6">
        <w:t xml:space="preserve"> </w:t>
      </w:r>
      <w:r w:rsidRPr="006609E5">
        <w:t xml:space="preserve">It is the combination of </w:t>
      </w:r>
      <w:r w:rsidRPr="006609E5">
        <w:rPr>
          <w:u w:val="single"/>
        </w:rPr>
        <w:t>all</w:t>
      </w:r>
      <w:r w:rsidRPr="00A10417">
        <w:t xml:space="preserve"> </w:t>
      </w:r>
      <w:r w:rsidRPr="006609E5">
        <w:t xml:space="preserve">the subgroup patterns of voting and the pattern of their geographic location as it affects Electoral College outcomes that matters. Looking only at some subsets of voters, or only some geographic areas, is misleading and can lead to ridiculous claims that the candidate who received more votes did not actually receive more votes. </w:t>
      </w:r>
    </w:p>
    <w:p w14:paraId="1611B15E" w14:textId="77777777" w:rsidR="00306FB8" w:rsidRPr="006609E5" w:rsidRDefault="00306FB8" w:rsidP="00306FB8">
      <w:pPr>
        <w:pStyle w:val="Heading2"/>
      </w:pPr>
      <w:r>
        <w:t>P</w:t>
      </w:r>
      <w:r w:rsidRPr="006609E5">
        <w:t>ercentages and percentage point changes</w:t>
      </w:r>
    </w:p>
    <w:p w14:paraId="3FCE1D85" w14:textId="2C9687C5" w:rsidR="00306FB8" w:rsidRPr="007C5FD5" w:rsidRDefault="00306FB8" w:rsidP="00306FB8">
      <w:pPr>
        <w:rPr>
          <w:b/>
          <w:bCs/>
        </w:rPr>
      </w:pPr>
      <w:r w:rsidRPr="006609E5">
        <w:t>Relatedly, a similar percentage of increased support among minority voters and</w:t>
      </w:r>
      <w:r>
        <w:t xml:space="preserve"> </w:t>
      </w:r>
      <w:r w:rsidRPr="006609E5">
        <w:t>decreased support among white voters</w:t>
      </w:r>
      <w:r>
        <w:t xml:space="preserve"> </w:t>
      </w:r>
      <w:r w:rsidRPr="006609E5">
        <w:t>do</w:t>
      </w:r>
      <w:r>
        <w:t>es</w:t>
      </w:r>
      <w:r w:rsidRPr="006609E5">
        <w:t xml:space="preserve"> not have the same consequences, since white voters make up a much larger percentage of the electorate. Thus, even though Trump made gains among minority voters, those were not enough to give him the election.</w:t>
      </w:r>
      <w:r>
        <w:t xml:space="preserve"> </w:t>
      </w:r>
      <w:r w:rsidRPr="009A6736">
        <w:t xml:space="preserve">Consider a very simple example. Had Trump received 5 votes of Hispanic voters and Clinton 95, with total turnout of 100, Trump will have received 5% of the Hispanic vote. If, in the next election </w:t>
      </w:r>
      <w:r>
        <w:t>Trump</w:t>
      </w:r>
      <w:r w:rsidRPr="009A6736">
        <w:t xml:space="preserve"> received 10 votes to Biden’s 110, so that his vote tally from Hispanics doubles</w:t>
      </w:r>
      <w:r>
        <w:t xml:space="preserve"> (+100%)</w:t>
      </w:r>
      <w:r w:rsidRPr="009A6736">
        <w:t xml:space="preserve">, he would have </w:t>
      </w:r>
      <w:r>
        <w:t xml:space="preserve">now have </w:t>
      </w:r>
      <w:r w:rsidRPr="009A6736">
        <w:t xml:space="preserve">received </w:t>
      </w:r>
      <w:r>
        <w:t>8.3%</w:t>
      </w:r>
      <w:r w:rsidRPr="009A6736">
        <w:t xml:space="preserve"> of the Hispanic vote</w:t>
      </w:r>
      <w:r>
        <w:t xml:space="preserve">. </w:t>
      </w:r>
      <w:r w:rsidRPr="009A6736">
        <w:t xml:space="preserve">However, as can be readily observed, </w:t>
      </w:r>
      <w:r w:rsidRPr="009A6736">
        <w:rPr>
          <w:u w:val="single"/>
        </w:rPr>
        <w:t>the net vote</w:t>
      </w:r>
      <w:r>
        <w:rPr>
          <w:u w:val="single"/>
        </w:rPr>
        <w:t xml:space="preserve"> margin </w:t>
      </w:r>
      <w:r w:rsidRPr="00A43A93">
        <w:rPr>
          <w:i/>
          <w:iCs/>
          <w:u w:val="single"/>
        </w:rPr>
        <w:t>increases</w:t>
      </w:r>
      <w:r w:rsidRPr="009A6736">
        <w:rPr>
          <w:u w:val="single"/>
        </w:rPr>
        <w:t xml:space="preserve"> for Biden by 10 votes in the second election as compared to the first</w:t>
      </w:r>
      <w:r w:rsidRPr="009A6736">
        <w:t>. This statistical fallacy is easy to miss since results are sometimes presented as raw votes and sometimes as percentages, and changes are sometimes given as percentage point changes, and sometimes as percentage changes.</w:t>
      </w:r>
    </w:p>
    <w:p w14:paraId="614F3DE6" w14:textId="008888C2" w:rsidR="00306FB8" w:rsidRPr="008D0994" w:rsidRDefault="00306FB8" w:rsidP="00306FB8">
      <w:pPr>
        <w:pStyle w:val="Heading1"/>
      </w:pPr>
      <w:r w:rsidRPr="006609E5">
        <w:t>Conclusions</w:t>
      </w:r>
    </w:p>
    <w:p w14:paraId="64D1961B" w14:textId="570D6E79" w:rsidR="00695586" w:rsidRDefault="00306FB8" w:rsidP="003D2512">
      <w:r>
        <w:t>While</w:t>
      </w:r>
      <w:r w:rsidRPr="006609E5">
        <w:t xml:space="preserve"> it is impossible to address all the misleading claims and specious arguments made in the blogosphere and by President Trump himself, we believe the critiques above</w:t>
      </w:r>
      <w:r>
        <w:t xml:space="preserve"> </w:t>
      </w:r>
      <w:r w:rsidRPr="006609E5">
        <w:t xml:space="preserve">of the generic form of the arguments used by President Trump and his followers and their use of election data to support the claim that there was massive fraud in the 2020 election and that Donald Trump was the rightful winner demonstrate that, to paraphrase Jeremy Bentham, claims </w:t>
      </w:r>
      <w:r>
        <w:t xml:space="preserve">based on statistical features of the 2020 election </w:t>
      </w:r>
      <w:r w:rsidRPr="006609E5">
        <w:t>are not just nonsense, but “nonsense on stilts.”</w:t>
      </w:r>
    </w:p>
    <w:p w14:paraId="4AEF38D8" w14:textId="77777777" w:rsidR="00AA2F53" w:rsidRDefault="00AA2F53">
      <w:pPr>
        <w:spacing w:after="0" w:line="240" w:lineRule="auto"/>
        <w:ind w:firstLine="0"/>
        <w:rPr>
          <w:rFonts w:ascii="Open Sans" w:eastAsiaTheme="majorEastAsia" w:hAnsi="Open Sans" w:cstheme="majorBidi"/>
          <w:b/>
          <w:color w:val="000000" w:themeColor="text1"/>
          <w:sz w:val="32"/>
          <w:szCs w:val="32"/>
        </w:rPr>
      </w:pPr>
      <w:r>
        <w:br w:type="page"/>
      </w:r>
    </w:p>
    <w:p w14:paraId="4206784B" w14:textId="41007E04" w:rsidR="00695586" w:rsidRDefault="00695586" w:rsidP="00695586">
      <w:pPr>
        <w:pStyle w:val="Heading1"/>
      </w:pPr>
      <w:r>
        <w:t>References</w:t>
      </w:r>
    </w:p>
    <w:p w14:paraId="6CCF8EAC" w14:textId="77777777" w:rsidR="003D2512" w:rsidRDefault="003D2512" w:rsidP="003D2512">
      <w:pPr>
        <w:pStyle w:val="NormalWeb"/>
        <w:ind w:left="480" w:hanging="480"/>
      </w:pPr>
      <w:r w:rsidRPr="0071437C">
        <w:t>Bentham, Jeremy, </w:t>
      </w:r>
      <w:r w:rsidRPr="0071437C">
        <w:rPr>
          <w:i/>
          <w:iCs/>
        </w:rPr>
        <w:t>Rights, Representation, and Reform: Nonsense upon Stilts and Other Writings on the French Revolution</w:t>
      </w:r>
      <w:r w:rsidRPr="0071437C">
        <w:t>, ed. Schofield, P., Pease-Watkin, C., and </w:t>
      </w:r>
      <w:proofErr w:type="spellStart"/>
      <w:r w:rsidRPr="0071437C">
        <w:t>Blamires</w:t>
      </w:r>
      <w:proofErr w:type="spellEnd"/>
      <w:r w:rsidRPr="0071437C">
        <w:t>, C., Oxford, 2002 (</w:t>
      </w:r>
      <w:r w:rsidRPr="0071437C">
        <w:rPr>
          <w:i/>
          <w:iCs/>
        </w:rPr>
        <w:t>The Collected Works of Jeremy Bentham</w:t>
      </w:r>
      <w:r w:rsidRPr="0071437C">
        <w:t>), pp. 317–401.</w:t>
      </w:r>
    </w:p>
    <w:p w14:paraId="50BC4FDC" w14:textId="77777777" w:rsidR="003D2512" w:rsidRPr="00903750" w:rsidRDefault="003D2512" w:rsidP="003D2512">
      <w:pPr>
        <w:ind w:firstLine="0"/>
      </w:pPr>
      <w:r w:rsidRPr="00903750">
        <w:t xml:space="preserve">Downs, Anthony. 1957. </w:t>
      </w:r>
      <w:r w:rsidRPr="00903750">
        <w:rPr>
          <w:i/>
          <w:iCs/>
        </w:rPr>
        <w:t>An Economic Theory of Democracy</w:t>
      </w:r>
      <w:r w:rsidRPr="00903750">
        <w:t>. Harper &amp; Row.</w:t>
      </w:r>
    </w:p>
    <w:p w14:paraId="71A14335" w14:textId="77777777" w:rsidR="003D2512" w:rsidRDefault="003D2512" w:rsidP="003D2512">
      <w:pPr>
        <w:pStyle w:val="NormalWeb"/>
        <w:ind w:left="480" w:hanging="480"/>
        <w:rPr>
          <w:rFonts w:ascii="Times New Roman" w:eastAsia="Times New Roman" w:hAnsi="Times New Roman"/>
        </w:rPr>
      </w:pPr>
      <w:r>
        <w:t xml:space="preserve">Engstrom, Erik J. 2020. “Congressional Elections: Electoral Structure and Political Representation.” In </w:t>
      </w:r>
      <w:r>
        <w:rPr>
          <w:i/>
          <w:iCs/>
        </w:rPr>
        <w:t>New Directions in American Politics</w:t>
      </w:r>
      <w:r>
        <w:t>, eds. J L Carson and M S Lynch. Taylor &amp; Francis. https://books.google.com/books?id=-CnZDwAAQBAJ.</w:t>
      </w:r>
    </w:p>
    <w:p w14:paraId="529C49A7" w14:textId="77777777" w:rsidR="003D2512" w:rsidRDefault="003D2512" w:rsidP="003D2512">
      <w:pPr>
        <w:pStyle w:val="NormalWeb"/>
        <w:ind w:left="480" w:hanging="480"/>
        <w:rPr>
          <w:rFonts w:ascii="Times New Roman" w:eastAsia="Times New Roman" w:hAnsi="Times New Roman"/>
        </w:rPr>
      </w:pPr>
      <w:r>
        <w:t xml:space="preserve">Fiorina, Morris P. 2017. </w:t>
      </w:r>
      <w:r>
        <w:rPr>
          <w:i/>
          <w:iCs/>
        </w:rPr>
        <w:t>Unstable Majorities</w:t>
      </w:r>
      <w:r>
        <w:t>. Stanford: Hoover Institution Press.</w:t>
      </w:r>
    </w:p>
    <w:p w14:paraId="486F8CEF" w14:textId="62295C2B" w:rsidR="00695586" w:rsidRDefault="00695586" w:rsidP="00695586">
      <w:pPr>
        <w:ind w:firstLine="0"/>
      </w:pPr>
      <w:r w:rsidRPr="0071437C">
        <w:t xml:space="preserve">Foley, E. B. (2013). A Big Blue Shift: Measuring an Asymmetrically Increasing Margin of Litigation </w:t>
      </w:r>
      <w:proofErr w:type="gramStart"/>
      <w:r w:rsidRPr="0071437C">
        <w:t>The</w:t>
      </w:r>
      <w:proofErr w:type="gramEnd"/>
      <w:r w:rsidRPr="0071437C">
        <w:t xml:space="preserve"> Voting Wars: Elections and the Law from Registration to Inauguration. </w:t>
      </w:r>
      <w:r w:rsidRPr="0071437C">
        <w:rPr>
          <w:i/>
          <w:iCs/>
        </w:rPr>
        <w:t>Journal of Law &amp; Politics</w:t>
      </w:r>
      <w:r w:rsidRPr="0071437C">
        <w:t xml:space="preserve">, </w:t>
      </w:r>
      <w:r w:rsidRPr="0071437C">
        <w:rPr>
          <w:i/>
          <w:iCs/>
        </w:rPr>
        <w:t>28</w:t>
      </w:r>
      <w:r w:rsidRPr="0071437C">
        <w:t>(4), 5</w:t>
      </w:r>
      <w:r w:rsidRPr="00791F1B">
        <w:t xml:space="preserve">01–546. </w:t>
      </w:r>
      <w:hyperlink r:id="rId7" w:history="1">
        <w:r w:rsidRPr="001D1C39">
          <w:rPr>
            <w:rStyle w:val="Hyperlink"/>
            <w:rFonts w:ascii="Open Sans Light" w:hAnsi="Open Sans Light"/>
            <w:sz w:val="20"/>
          </w:rPr>
          <w:t>https://heinonline.org/HOL/P?h=hein.journals/jlp28&amp;i=517</w:t>
        </w:r>
      </w:hyperlink>
    </w:p>
    <w:p w14:paraId="6DF3173E" w14:textId="21131C4C" w:rsidR="00695586" w:rsidRDefault="00695586" w:rsidP="00695586">
      <w:pPr>
        <w:ind w:firstLine="0"/>
      </w:pPr>
      <w:r w:rsidRPr="00791F1B">
        <w:t xml:space="preserve">Foley, E. B., &amp; Stewart III, C. (2020). Explaining the Blue Shift in Election Canvassing. </w:t>
      </w:r>
      <w:hyperlink r:id="rId8" w:history="1">
        <w:r w:rsidR="00903750" w:rsidRPr="001D1C39">
          <w:rPr>
            <w:rStyle w:val="Hyperlink"/>
            <w:rFonts w:ascii="Open Sans Light" w:hAnsi="Open Sans Light"/>
            <w:sz w:val="20"/>
          </w:rPr>
          <w:t>https://papers.ssrn.com/sol3/papers.cfm?abstract_id=3547734</w:t>
        </w:r>
      </w:hyperlink>
    </w:p>
    <w:p w14:paraId="7EADC8ED" w14:textId="77777777" w:rsidR="003D2512" w:rsidRDefault="003D2512" w:rsidP="003D2512">
      <w:pPr>
        <w:pStyle w:val="NormalWeb"/>
        <w:ind w:left="480" w:hanging="480"/>
        <w:rPr>
          <w:rFonts w:ascii="Times New Roman" w:eastAsia="Times New Roman" w:hAnsi="Times New Roman"/>
        </w:rPr>
      </w:pPr>
      <w:r>
        <w:t xml:space="preserve">Jacobson, Gary C. 2019. “Extreme Referendum: Donald Trump and the 2018 Midterm Elections.” </w:t>
      </w:r>
      <w:r>
        <w:rPr>
          <w:i/>
          <w:iCs/>
        </w:rPr>
        <w:t>Political Science Quarterly</w:t>
      </w:r>
      <w:r>
        <w:t xml:space="preserve"> 134(1): 9–38. https://onlinelibrary.wiley.com/doi/abs/10.1002/polq.12866 (January 14, 2020).</w:t>
      </w:r>
    </w:p>
    <w:p w14:paraId="6C0217B1" w14:textId="77777777" w:rsidR="003D2512" w:rsidRDefault="003D2512" w:rsidP="003D2512">
      <w:pPr>
        <w:ind w:firstLine="0"/>
      </w:pPr>
      <w:r w:rsidRPr="00903750">
        <w:t xml:space="preserve">Lee, Frances E. 2016. </w:t>
      </w:r>
      <w:r w:rsidRPr="00903750">
        <w:rPr>
          <w:i/>
          <w:iCs/>
        </w:rPr>
        <w:t>Insecure Majorities: Congress and the Perpetual Campaign</w:t>
      </w:r>
      <w:r w:rsidRPr="00903750">
        <w:t>. Chicago: University of Chicago Press.</w:t>
      </w:r>
    </w:p>
    <w:p w14:paraId="01348EA5" w14:textId="0DC6D5C8" w:rsidR="00903750" w:rsidRDefault="00903750" w:rsidP="00695586">
      <w:pPr>
        <w:ind w:firstLine="0"/>
      </w:pPr>
      <w:proofErr w:type="spellStart"/>
      <w:r w:rsidRPr="00903750">
        <w:t>Sturk</w:t>
      </w:r>
      <w:proofErr w:type="spellEnd"/>
      <w:r w:rsidRPr="00903750">
        <w:t xml:space="preserve">, J.B., “5 More Ways Joe Biden Magically Outperformed Election Norms”, The Federalist, November 23, 2020, </w:t>
      </w:r>
      <w:hyperlink r:id="rId9" w:history="1">
        <w:r w:rsidRPr="001D1C39">
          <w:rPr>
            <w:rStyle w:val="Hyperlink"/>
            <w:rFonts w:ascii="Open Sans Light" w:hAnsi="Open Sans Light"/>
            <w:sz w:val="20"/>
          </w:rPr>
          <w:t>https://thefederalist.com/2020/11/23/5-more-ways-joe-biden-magically-outperformed-election-norms/</w:t>
        </w:r>
      </w:hyperlink>
      <w:r w:rsidRPr="00903750">
        <w:t>.</w:t>
      </w:r>
    </w:p>
    <w:p w14:paraId="12D86F08" w14:textId="77777777" w:rsidR="003D2512" w:rsidRDefault="003D2512" w:rsidP="003D2512">
      <w:pPr>
        <w:pStyle w:val="NormalWeb"/>
        <w:ind w:left="480" w:hanging="480"/>
        <w:rPr>
          <w:rFonts w:ascii="Times New Roman" w:eastAsia="Times New Roman" w:hAnsi="Times New Roman"/>
        </w:rPr>
      </w:pPr>
      <w:r>
        <w:t xml:space="preserve">Tufte, Edward R. 1974. </w:t>
      </w:r>
      <w:r>
        <w:rPr>
          <w:i/>
          <w:iCs/>
        </w:rPr>
        <w:t>Data Analysis for Politics and Policy</w:t>
      </w:r>
      <w:r>
        <w:t>. ed. Robert A. Dahl. Prentice-Hall.</w:t>
      </w:r>
    </w:p>
    <w:p w14:paraId="7FC17F62" w14:textId="77777777" w:rsidR="003D2512" w:rsidRPr="00903750" w:rsidRDefault="003D2512" w:rsidP="00903750">
      <w:pPr>
        <w:ind w:firstLine="0"/>
      </w:pPr>
    </w:p>
    <w:p w14:paraId="5F57DB14" w14:textId="77777777" w:rsidR="00903750" w:rsidRPr="00695586" w:rsidRDefault="00903750" w:rsidP="00695586">
      <w:pPr>
        <w:ind w:firstLine="0"/>
      </w:pPr>
    </w:p>
    <w:sectPr w:rsidR="00903750" w:rsidRPr="00695586" w:rsidSect="00B1336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7DB24" w14:textId="77777777" w:rsidR="00E7620B" w:rsidRDefault="00E7620B" w:rsidP="00234D12">
      <w:pPr>
        <w:spacing w:after="0" w:line="240" w:lineRule="auto"/>
      </w:pPr>
      <w:r>
        <w:separator/>
      </w:r>
    </w:p>
  </w:endnote>
  <w:endnote w:type="continuationSeparator" w:id="0">
    <w:p w14:paraId="26B7F50E" w14:textId="77777777" w:rsidR="00E7620B" w:rsidRDefault="00E7620B" w:rsidP="00234D12">
      <w:pPr>
        <w:spacing w:after="0" w:line="240" w:lineRule="auto"/>
      </w:pPr>
      <w:r>
        <w:continuationSeparator/>
      </w:r>
    </w:p>
  </w:endnote>
  <w:endnote w:type="continuationNotice" w:id="1">
    <w:p w14:paraId="2795CB63" w14:textId="77777777" w:rsidR="00E7620B" w:rsidRDefault="00E762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29BB7E2B-7431-DE44-B30E-D6E6434E3DD8}"/>
  </w:font>
  <w:font w:name="Times New Roman">
    <w:panose1 w:val="02020603050405020304"/>
    <w:charset w:val="00"/>
    <w:family w:val="roman"/>
    <w:pitch w:val="variable"/>
    <w:sig w:usb0="20002A87" w:usb1="80000000" w:usb2="00000008" w:usb3="00000000" w:csb0="000001FF" w:csb1="00000000"/>
    <w:embedRegular r:id="rId2" w:fontKey="{26F0DD83-A6F8-8F4E-BDDE-3499439AE7D0}"/>
    <w:embedBold r:id="rId3" w:fontKey="{2E98D3F1-E926-9740-9672-7ABA51787929}"/>
    <w:embedItalic r:id="rId4" w:fontKey="{6D35292E-2BF4-8049-B260-66A2695FBCD1}"/>
    <w:embedBoldItalic r:id="rId5" w:fontKey="{527242CA-514C-8C43-A6DA-0ACCAA0DDF68}"/>
  </w:font>
  <w:font w:name="Calibri">
    <w:panose1 w:val="020F0502020204030204"/>
    <w:charset w:val="00"/>
    <w:family w:val="swiss"/>
    <w:pitch w:val="variable"/>
    <w:sig w:usb0="A00002EF" w:usb1="4000207B" w:usb2="00000000" w:usb3="00000000" w:csb0="0000009F" w:csb1="00000000"/>
    <w:embedRegular r:id="rId6" w:fontKey="{BF92339B-3C60-744C-9B2D-FBA378D66D30}"/>
    <w:embedItalic r:id="rId7" w:fontKey="{33171B12-B767-DB44-84E9-CF68FD223B02}"/>
  </w:font>
  <w:font w:name="Open Sans Light">
    <w:altName w:val="﷽﷽﷽﷽﷽﷽﷽﷽s Light"/>
    <w:panose1 w:val="020B0306030504020204"/>
    <w:charset w:val="00"/>
    <w:family w:val="swiss"/>
    <w:pitch w:val="variable"/>
    <w:sig w:usb0="E00002EF" w:usb1="4000205B" w:usb2="00000028" w:usb3="00000000" w:csb0="0000019F" w:csb1="00000000"/>
    <w:embedRegular r:id="rId8" w:fontKey="{F93EDB6A-993F-294F-9FF6-88A84F3C261E}"/>
    <w:embedBold r:id="rId9" w:fontKey="{90DBE720-8313-8240-91DE-9E330C8C77BF}"/>
    <w:embedItalic r:id="rId10" w:fontKey="{8AC9232F-066D-B840-A020-F5B0A061D3F9}"/>
  </w:font>
  <w:font w:name="Open Sans">
    <w:altName w:val="﷽﷽﷽﷽﷽﷽﷽﷽s"/>
    <w:panose1 w:val="020B0604020202020204"/>
    <w:charset w:val="00"/>
    <w:family w:val="swiss"/>
    <w:pitch w:val="variable"/>
    <w:sig w:usb0="E00002EF" w:usb1="4000205B" w:usb2="00000028" w:usb3="00000000" w:csb0="0000019F" w:csb1="00000000"/>
    <w:embedRegular r:id="rId11" w:fontKey="{725C1327-55FF-8C4C-8ABA-91D33EA13DD7}"/>
    <w:embedBold r:id="rId12" w:fontKey="{4BAE3243-5386-2E43-A4C8-6985BF53AF5B}"/>
    <w:embedItalic r:id="rId13" w:fontKey="{F566C728-E1C4-A440-A842-DB12F7E3E819}"/>
  </w:font>
  <w:font w:name="Open Sans SemiBold">
    <w:altName w:val="﷽﷽﷽﷽﷽﷽﷽﷽s SemiBold"/>
    <w:panose1 w:val="020B0706030804020204"/>
    <w:charset w:val="00"/>
    <w:family w:val="swiss"/>
    <w:pitch w:val="variable"/>
    <w:sig w:usb0="E00002EF" w:usb1="4000205B" w:usb2="00000028" w:usb3="00000000" w:csb0="0000019F" w:csb1="00000000"/>
    <w:embedBold r:id="rId14" w:fontKey="{CDDBDD39-997A-A54F-935E-39E2F8B625F4}"/>
  </w:font>
  <w:font w:name="Avenir Book">
    <w:altName w:val="﷽﷽﷽﷽﷽﷽﷽﷽ook"/>
    <w:panose1 w:val="02000503020000020003"/>
    <w:charset w:val="00"/>
    <w:family w:val="auto"/>
    <w:pitch w:val="variable"/>
    <w:sig w:usb0="800000AF" w:usb1="5000204A" w:usb2="00000000" w:usb3="00000000" w:csb0="0000009B" w:csb1="00000000"/>
    <w:embedBold r:id="rId15" w:fontKey="{EB7D8C6F-8466-6645-B0F8-636FACF160A8}"/>
    <w:embedItalic r:id="rId16" w:fontKey="{9A41668F-FF6F-994A-929F-7A685EC407BC}"/>
  </w:font>
  <w:font w:name="Times New Roman (Body CS)">
    <w:altName w:val="Times New Roman"/>
    <w:panose1 w:val="020B0604020202020204"/>
    <w:charset w:val="00"/>
    <w:family w:val="roman"/>
    <w:pitch w:val="default"/>
  </w:font>
  <w:font w:name="Open Sans ExtraBold">
    <w:altName w:val="﷽﷽﷽﷽﷽﷽﷽﷽s ExtraBold"/>
    <w:panose1 w:val="020B0906030804020204"/>
    <w:charset w:val="00"/>
    <w:family w:val="swiss"/>
    <w:pitch w:val="variable"/>
    <w:sig w:usb0="E00002EF" w:usb1="4000205B" w:usb2="00000028" w:usb3="00000000" w:csb0="0000019F" w:csb1="00000000"/>
    <w:embedBold r:id="rId18" w:fontKey="{2B1B1559-09B4-C74C-A77D-A95879CF4C80}"/>
  </w:font>
  <w:font w:name="Cambria Math">
    <w:panose1 w:val="02040503050406030204"/>
    <w:charset w:val="00"/>
    <w:family w:val="roman"/>
    <w:pitch w:val="variable"/>
    <w:sig w:usb0="E00006FF" w:usb1="420024FF" w:usb2="02000000" w:usb3="00000000" w:csb0="0000019F" w:csb1="00000000"/>
    <w:embedItalic r:id="rId19" w:fontKey="{AB7F2BA6-B2B8-5C4D-8840-14B303392B49}"/>
  </w:font>
  <w:font w:name="Calibri Light">
    <w:panose1 w:val="020F0302020204030204"/>
    <w:charset w:val="00"/>
    <w:family w:val="swiss"/>
    <w:pitch w:val="variable"/>
    <w:sig w:usb0="E0002AFF" w:usb1="C000247B" w:usb2="00000009" w:usb3="00000000" w:csb0="000001FF" w:csb1="00000000"/>
    <w:embedRegular r:id="rId20" w:fontKey="{4DD38E42-6E27-6F4C-8AAF-7E1979FC77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1D2CC" w14:textId="77777777" w:rsidR="00723CFF" w:rsidRDefault="00723C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07695" w14:paraId="7832EF74" w14:textId="77777777" w:rsidTr="00621E60">
      <w:tc>
        <w:tcPr>
          <w:tcW w:w="3120" w:type="dxa"/>
        </w:tcPr>
        <w:p w14:paraId="24ED3306" w14:textId="77777777" w:rsidR="00607695" w:rsidRDefault="00607695" w:rsidP="00621E60">
          <w:pPr>
            <w:pStyle w:val="Header"/>
            <w:ind w:left="-115"/>
          </w:pPr>
        </w:p>
      </w:tc>
      <w:tc>
        <w:tcPr>
          <w:tcW w:w="3120" w:type="dxa"/>
        </w:tcPr>
        <w:p w14:paraId="3ACB25AD" w14:textId="77777777" w:rsidR="00607695" w:rsidRDefault="00607695" w:rsidP="00621E60">
          <w:pPr>
            <w:pStyle w:val="Header"/>
            <w:jc w:val="center"/>
          </w:pPr>
        </w:p>
      </w:tc>
      <w:tc>
        <w:tcPr>
          <w:tcW w:w="3120" w:type="dxa"/>
        </w:tcPr>
        <w:p w14:paraId="1E71360A" w14:textId="77777777" w:rsidR="00607695" w:rsidRDefault="00607695" w:rsidP="00912D71">
          <w:pPr>
            <w:pStyle w:val="header-pages-year"/>
          </w:pPr>
          <w:r>
            <w:fldChar w:fldCharType="begin"/>
          </w:r>
          <w:r>
            <w:instrText xml:space="preserve"> PAGE  \* MERGEFORMAT </w:instrText>
          </w:r>
          <w:r>
            <w:fldChar w:fldCharType="separate"/>
          </w:r>
          <w:r>
            <w:rPr>
              <w:noProof/>
            </w:rPr>
            <w:t>8</w:t>
          </w:r>
          <w:r>
            <w:fldChar w:fldCharType="end"/>
          </w:r>
        </w:p>
      </w:tc>
    </w:tr>
  </w:tbl>
  <w:p w14:paraId="55191C77" w14:textId="77777777" w:rsidR="00607695" w:rsidRDefault="00607695" w:rsidP="00621E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76A1F" w14:textId="77777777" w:rsidR="00723CFF" w:rsidRDefault="00723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BEB5F" w14:textId="77777777" w:rsidR="00E7620B" w:rsidRDefault="00E7620B" w:rsidP="00234D12">
      <w:pPr>
        <w:spacing w:after="0" w:line="240" w:lineRule="auto"/>
      </w:pPr>
      <w:r>
        <w:separator/>
      </w:r>
    </w:p>
  </w:footnote>
  <w:footnote w:type="continuationSeparator" w:id="0">
    <w:p w14:paraId="42C5C0C5" w14:textId="77777777" w:rsidR="00E7620B" w:rsidRDefault="00E7620B" w:rsidP="00234D12">
      <w:pPr>
        <w:spacing w:after="0" w:line="240" w:lineRule="auto"/>
      </w:pPr>
      <w:r>
        <w:continuationSeparator/>
      </w:r>
    </w:p>
  </w:footnote>
  <w:footnote w:type="continuationNotice" w:id="1">
    <w:p w14:paraId="6FC128E6" w14:textId="77777777" w:rsidR="00E7620B" w:rsidRDefault="00E7620B">
      <w:pPr>
        <w:spacing w:after="0" w:line="240" w:lineRule="auto"/>
      </w:pPr>
    </w:p>
  </w:footnote>
  <w:footnote w:id="2">
    <w:p w14:paraId="6C2D7F61" w14:textId="0F9ECB0A" w:rsidR="00306FB8" w:rsidRPr="0071437C" w:rsidRDefault="00306FB8" w:rsidP="00306FB8">
      <w:pPr>
        <w:pStyle w:val="FootnoteText"/>
      </w:pPr>
      <w:r w:rsidRPr="0071437C">
        <w:rPr>
          <w:rStyle w:val="FootnoteReference"/>
          <w:rFonts w:cs="Open Sans"/>
        </w:rPr>
        <w:footnoteRef/>
      </w:r>
      <w:r w:rsidRPr="0071437C">
        <w:t xml:space="preserve"> </w:t>
      </w:r>
      <w:r w:rsidR="005C5754">
        <w:tab/>
      </w:r>
      <w:r w:rsidRPr="0071437C">
        <w:t xml:space="preserve">For example, to state the obvious, the presidential candidate who wins the most counties </w:t>
      </w:r>
      <w:r w:rsidR="00284F0C" w:rsidRPr="0071437C">
        <w:t>do</w:t>
      </w:r>
      <w:r w:rsidR="005C5754">
        <w:t xml:space="preserve"> no</w:t>
      </w:r>
      <w:r w:rsidRPr="0071437C">
        <w:t>t necessarily win the election. Americans are also familiar with how the Electoral College can lead to “inversions”, such that even winning more votes does not necessarily lead to electoral victory (Cervas and Grofman 2019).</w:t>
      </w:r>
    </w:p>
  </w:footnote>
  <w:footnote w:id="3">
    <w:p w14:paraId="287C8D46" w14:textId="3419B30E" w:rsidR="00306FB8" w:rsidRPr="0071437C" w:rsidRDefault="00306FB8" w:rsidP="00306FB8">
      <w:pPr>
        <w:pStyle w:val="FootnoteText"/>
        <w:rPr>
          <w:color w:val="000000"/>
        </w:rPr>
      </w:pPr>
      <w:r w:rsidRPr="0071437C">
        <w:rPr>
          <w:rStyle w:val="FootnoteReference"/>
          <w:rFonts w:cs="Open Sans"/>
        </w:rPr>
        <w:footnoteRef/>
      </w:r>
      <w:r w:rsidRPr="0071437C">
        <w:t xml:space="preserve"> </w:t>
      </w:r>
      <w:r w:rsidR="005C5754">
        <w:tab/>
      </w:r>
      <w:r w:rsidRPr="0071437C">
        <w:t xml:space="preserve">There has been at least one quite sophisticated attempt to prove election fraud by using comparisons in neighboring jurisdictions in different states that operated under different election tallying procedures: </w:t>
      </w:r>
      <w:r w:rsidRPr="0071437C">
        <w:rPr>
          <w:color w:val="000000"/>
        </w:rPr>
        <w:t xml:space="preserve">Lott, John R. “A Simple Test for the Extent of Voter Fraud with Absentee Ballots in the 2020 Presidential Election: Georgia and Pennsylvania Data," Unpublished Manuscript. </w:t>
      </w:r>
      <w:r w:rsidRPr="00791F1B">
        <w:t>https://papers.ssrn.com/sol3/papers.cfm?abstract id=3756988,</w:t>
      </w:r>
      <w:r w:rsidRPr="0071437C">
        <w:rPr>
          <w:color w:val="000000"/>
        </w:rPr>
        <w:t xml:space="preserve"> 2021.</w:t>
      </w:r>
      <w:r w:rsidRPr="0071437C">
        <w:t xml:space="preserve"> But flaws in the econometric design in that study that completely vitiate its claims are convincingly demonstrated in Eggers, Andrew C., </w:t>
      </w:r>
      <w:proofErr w:type="spellStart"/>
      <w:r w:rsidRPr="0071437C">
        <w:t>Haritz</w:t>
      </w:r>
      <w:proofErr w:type="spellEnd"/>
      <w:r w:rsidRPr="0071437C">
        <w:t xml:space="preserve"> </w:t>
      </w:r>
      <w:proofErr w:type="spellStart"/>
      <w:r w:rsidRPr="0071437C">
        <w:t>Garro</w:t>
      </w:r>
      <w:proofErr w:type="spellEnd"/>
      <w:r w:rsidRPr="0071437C">
        <w:t xml:space="preserve"> and Justin Grimmer. “Comment on ‘A Simple Test for the Extent of Voter Fraud with Absentee Ballots in the 2020 Presidential Election’." Unpublished Manuscript, January 4, 2021.</w:t>
      </w:r>
    </w:p>
  </w:footnote>
  <w:footnote w:id="4">
    <w:p w14:paraId="4D447299" w14:textId="4782FA17" w:rsidR="00306FB8" w:rsidRPr="0071437C" w:rsidRDefault="00306FB8" w:rsidP="00306FB8">
      <w:pPr>
        <w:pStyle w:val="FootnoteText"/>
      </w:pPr>
      <w:r w:rsidRPr="0071437C">
        <w:rPr>
          <w:rStyle w:val="FootnoteReference"/>
          <w:rFonts w:cs="Open Sans"/>
        </w:rPr>
        <w:footnoteRef/>
      </w:r>
      <w:r w:rsidRPr="0071437C">
        <w:t xml:space="preserve"> </w:t>
      </w:r>
      <w:r w:rsidR="00284F0C">
        <w:tab/>
      </w:r>
      <w:r w:rsidRPr="0071437C">
        <w:t xml:space="preserve">The examples we give are intended to be illustrative, and not at all exhaustive. </w:t>
      </w:r>
    </w:p>
  </w:footnote>
  <w:footnote w:id="5">
    <w:p w14:paraId="55ED2BF3" w14:textId="06C10F96" w:rsidR="00306FB8" w:rsidRPr="0071437C" w:rsidRDefault="00306FB8" w:rsidP="00306FB8">
      <w:pPr>
        <w:pStyle w:val="FootnoteText"/>
      </w:pPr>
      <w:r w:rsidRPr="0071437C">
        <w:rPr>
          <w:rStyle w:val="FootnoteReference"/>
          <w:rFonts w:cs="Open Sans"/>
        </w:rPr>
        <w:footnoteRef/>
      </w:r>
      <w:r w:rsidRPr="0071437C">
        <w:t xml:space="preserve"> </w:t>
      </w:r>
      <w:r w:rsidR="00284F0C">
        <w:tab/>
      </w:r>
      <w:r w:rsidRPr="0071437C">
        <w:t xml:space="preserve">Choosing which of the claims is the silliest is not at all an easy call. </w:t>
      </w:r>
    </w:p>
  </w:footnote>
  <w:footnote w:id="6">
    <w:p w14:paraId="06BBF75A" w14:textId="30185A11" w:rsidR="00306FB8" w:rsidRPr="003A1798" w:rsidRDefault="00306FB8" w:rsidP="00306FB8">
      <w:pPr>
        <w:pStyle w:val="FootnoteText"/>
      </w:pPr>
      <w:r w:rsidRPr="0071437C">
        <w:rPr>
          <w:rStyle w:val="FootnoteReference"/>
          <w:rFonts w:cs="Open Sans"/>
        </w:rPr>
        <w:footnoteRef/>
      </w:r>
      <w:r w:rsidRPr="0071437C">
        <w:t xml:space="preserve"> </w:t>
      </w:r>
      <w:r w:rsidR="00284F0C">
        <w:tab/>
      </w:r>
      <w:r w:rsidRPr="0071437C">
        <w:t>The two arguments we give below are not the only peculiarities in Dr. Cicchetti’s expert witness report. That report has been devastatingly critiqued in the expert witness report of Gary King in the same case.</w:t>
      </w:r>
      <w:r w:rsidR="003A1798">
        <w:t xml:space="preserve"> Claims about election fraud in </w:t>
      </w:r>
      <w:r w:rsidR="003A1798">
        <w:rPr>
          <w:i/>
          <w:iCs/>
        </w:rPr>
        <w:t>Texas v. Pennsylvania,</w:t>
      </w:r>
      <w:r w:rsidR="003A1798">
        <w:t xml:space="preserve"> including Dr. Cicchetti’s report, can be found here: </w:t>
      </w:r>
      <w:r w:rsidR="003A1798" w:rsidRPr="00E9144D">
        <w:t>https://www.supremecourt.gov/DocketPDF/22/22O155/163048/20201208132827887_TX-v-State-ExpedMot%202020-12-07%20FINAL.pdf</w:t>
      </w:r>
    </w:p>
  </w:footnote>
  <w:footnote w:id="7">
    <w:p w14:paraId="787FD1B0" w14:textId="5758B727" w:rsidR="00306FB8" w:rsidRPr="0071437C" w:rsidRDefault="00306FB8" w:rsidP="00306FB8">
      <w:pPr>
        <w:pStyle w:val="FootnoteText"/>
      </w:pPr>
      <w:r w:rsidRPr="0071437C">
        <w:rPr>
          <w:rStyle w:val="FootnoteReference"/>
          <w:rFonts w:cs="Open Sans"/>
        </w:rPr>
        <w:footnoteRef/>
      </w:r>
      <w:r w:rsidRPr="0071437C">
        <w:t xml:space="preserve"> </w:t>
      </w:r>
      <w:r w:rsidR="00676850">
        <w:tab/>
      </w:r>
      <w:r w:rsidRPr="00903750">
        <w:t>This claim links to Twitter user David Chapman (@davidchapman141), a self-proclaimed “Author &amp; Historian”. This “thread” is filled with statistics purportedly showing how Biden is the historic underdog going into the 2020 election</w:t>
      </w:r>
      <w:proofErr w:type="gramStart"/>
      <w:r w:rsidRPr="00903750">
        <w:t>. ,</w:t>
      </w:r>
      <w:proofErr w:type="gramEnd"/>
      <w:r w:rsidRPr="00903750">
        <w:t xml:space="preserve"> e.g., “Incumbents are 6/6 when facing re-election during civil unrest”. See more: https://twitter.com/davidchapman141/status/1315440579485069314?s=20</w:t>
      </w:r>
    </w:p>
  </w:footnote>
  <w:footnote w:id="8">
    <w:p w14:paraId="5A9C3A68" w14:textId="01773687" w:rsidR="00306FB8" w:rsidRPr="0071437C" w:rsidRDefault="00306FB8" w:rsidP="00306FB8">
      <w:pPr>
        <w:pStyle w:val="FootnoteText"/>
      </w:pPr>
      <w:r w:rsidRPr="0071437C">
        <w:rPr>
          <w:rStyle w:val="FootnoteReference"/>
        </w:rPr>
        <w:footnoteRef/>
      </w:r>
      <w:r w:rsidRPr="0071437C">
        <w:t xml:space="preserve"> </w:t>
      </w:r>
      <w:r w:rsidR="00676850">
        <w:tab/>
      </w:r>
      <w:r w:rsidRPr="00903750">
        <w:t>This claim fails to account for well-known political science theory that suggests that competitive elections increase voter turnout (Downs 1957), and that modern elections are increasingly competitive (Lee 2016).</w:t>
      </w:r>
    </w:p>
  </w:footnote>
  <w:footnote w:id="9">
    <w:p w14:paraId="36799028" w14:textId="67C1C23F" w:rsidR="00306FB8" w:rsidRPr="0071437C" w:rsidRDefault="00306FB8" w:rsidP="00306FB8">
      <w:pPr>
        <w:pStyle w:val="FootnoteText"/>
        <w:rPr>
          <w:b/>
          <w:bCs/>
        </w:rPr>
      </w:pPr>
      <w:r w:rsidRPr="0071437C">
        <w:rPr>
          <w:rStyle w:val="FootnoteReference"/>
        </w:rPr>
        <w:footnoteRef/>
      </w:r>
      <w:r w:rsidRPr="0071437C">
        <w:t xml:space="preserve"> </w:t>
      </w:r>
      <w:r w:rsidR="00903750">
        <w:tab/>
      </w:r>
      <w:r w:rsidRPr="0071437C">
        <w:t xml:space="preserve">See Morris Fiorina (2016), </w:t>
      </w:r>
      <w:r w:rsidRPr="0071437C">
        <w:rPr>
          <w:i/>
          <w:iCs/>
        </w:rPr>
        <w:t>Unstable Majorities</w:t>
      </w:r>
      <w:r w:rsidRPr="0071437C">
        <w:rPr>
          <w:color w:val="000000" w:themeColor="text1"/>
        </w:rPr>
        <w:t>,</w:t>
      </w:r>
      <w:r w:rsidRPr="0071437C">
        <w:t xml:space="preserve"> and Frances Lee (2016), </w:t>
      </w:r>
      <w:r w:rsidRPr="0071437C">
        <w:rPr>
          <w:i/>
          <w:iCs/>
        </w:rPr>
        <w:t>Insecure Majorities</w:t>
      </w:r>
      <w:r w:rsidRPr="0071437C">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10">
    <w:p w14:paraId="709C2957" w14:textId="0F45E8EB" w:rsidR="00306FB8" w:rsidRPr="0071437C" w:rsidRDefault="00306FB8" w:rsidP="00306FB8">
      <w:pPr>
        <w:pStyle w:val="FootnoteText"/>
      </w:pPr>
      <w:r w:rsidRPr="0071437C">
        <w:rPr>
          <w:rStyle w:val="FootnoteReference"/>
          <w:rFonts w:cs="Open Sans"/>
        </w:rPr>
        <w:footnoteRef/>
      </w:r>
      <w:r w:rsidRPr="0071437C">
        <w:t xml:space="preserve"> </w:t>
      </w:r>
      <w:r w:rsidR="00903750">
        <w:tab/>
      </w:r>
      <w:r w:rsidRPr="0071437C">
        <w:t xml:space="preserve">For more details on Biden’s overperformance compared to U.S. House Democratic candidates, see William A. </w:t>
      </w:r>
      <w:proofErr w:type="spellStart"/>
      <w:r w:rsidRPr="0071437C">
        <w:t>Galston</w:t>
      </w:r>
      <w:proofErr w:type="spellEnd"/>
      <w:r w:rsidRPr="0071437C">
        <w:t>, “</w:t>
      </w:r>
      <w:r w:rsidRPr="00791F1B">
        <w:t xml:space="preserve">Why did House Democrats underperform compared to Joe Biden?”, December 21, 2020, </w:t>
      </w:r>
      <w:r w:rsidRPr="00791F1B">
        <w:rPr>
          <w:i/>
          <w:iCs/>
        </w:rPr>
        <w:t>Brookings</w:t>
      </w:r>
      <w:r w:rsidRPr="00791F1B">
        <w:t>, https://www.brookings.edu/blog/fixgov/2020/12/21/why-did-house-democrats-underperform-compared-to-joe-biden/.</w:t>
      </w:r>
    </w:p>
  </w:footnote>
  <w:footnote w:id="11">
    <w:p w14:paraId="1DB2C31F" w14:textId="5899E54A" w:rsidR="00306FB8" w:rsidRPr="0071437C" w:rsidRDefault="00306FB8" w:rsidP="00306FB8">
      <w:pPr>
        <w:pStyle w:val="FootnoteText"/>
        <w:rPr>
          <w:b/>
          <w:bCs/>
        </w:rPr>
      </w:pPr>
      <w:r w:rsidRPr="0071437C">
        <w:rPr>
          <w:rStyle w:val="FootnoteReference"/>
        </w:rPr>
        <w:footnoteRef/>
      </w:r>
      <w:r w:rsidRPr="0071437C">
        <w:t xml:space="preserve"> </w:t>
      </w:r>
      <w:r w:rsidR="006018A3">
        <w:tab/>
      </w:r>
      <w:r w:rsidRPr="0071437C">
        <w:t>The Democrats nationally underperformed their 2018 performance, which accounts for the eleven net seats gained by the Republicans. (As of this writing on February 7, 2021, one seats has yet to be called, though the Republican candidate leads by 12 votes). Relative to the 115th Congress (2016-2018), the 177</w:t>
      </w:r>
      <w:r w:rsidRPr="0071437C">
        <w:rPr>
          <w:vertAlign w:val="superscript"/>
        </w:rPr>
        <w:t>th</w:t>
      </w:r>
      <w:r w:rsidRPr="0071437C">
        <w:t xml:space="preserve"> Congress (2021-2023) has 28 more Democrats.</w:t>
      </w:r>
    </w:p>
  </w:footnote>
  <w:footnote w:id="12">
    <w:p w14:paraId="6DF42FF6" w14:textId="22FE379A" w:rsidR="00306FB8" w:rsidRPr="0071437C" w:rsidRDefault="00306FB8" w:rsidP="00306FB8">
      <w:pPr>
        <w:pStyle w:val="FootnoteText"/>
      </w:pPr>
      <w:r w:rsidRPr="0071437C">
        <w:rPr>
          <w:rStyle w:val="FootnoteReference"/>
          <w:rFonts w:cs="Open Sans"/>
        </w:rPr>
        <w:footnoteRef/>
      </w:r>
      <w:r w:rsidRPr="0071437C">
        <w:t xml:space="preserve"> </w:t>
      </w:r>
      <w:r w:rsidR="006018A3">
        <w:tab/>
      </w:r>
      <w:r w:rsidRPr="0071437C">
        <w:t>An increase of 22 from 2016.</w:t>
      </w:r>
    </w:p>
  </w:footnote>
  <w:footnote w:id="13">
    <w:p w14:paraId="4BE0D6F2" w14:textId="0DA7E21E" w:rsidR="00306FB8" w:rsidRPr="0071437C" w:rsidRDefault="00306FB8" w:rsidP="00306FB8">
      <w:pPr>
        <w:pStyle w:val="FootnoteText"/>
      </w:pPr>
      <w:r w:rsidRPr="0071437C">
        <w:rPr>
          <w:rStyle w:val="FootnoteReference"/>
          <w:rFonts w:cs="Open Sans"/>
        </w:rPr>
        <w:footnoteRef/>
      </w:r>
      <w:r w:rsidRPr="0071437C">
        <w:t xml:space="preserve"> </w:t>
      </w:r>
      <w:r w:rsidR="006018A3">
        <w:tab/>
      </w:r>
      <w:r w:rsidRPr="0071437C">
        <w:t>A decrease by 19 from 2016.</w:t>
      </w:r>
    </w:p>
  </w:footnote>
  <w:footnote w:id="14">
    <w:p w14:paraId="0BA2CF05" w14:textId="7C9A6433" w:rsidR="00306FB8" w:rsidRPr="0071437C" w:rsidRDefault="00306FB8" w:rsidP="00306FB8">
      <w:pPr>
        <w:pStyle w:val="FootnoteText"/>
      </w:pPr>
      <w:r w:rsidRPr="0071437C">
        <w:rPr>
          <w:rStyle w:val="FootnoteReference"/>
          <w:rFonts w:cs="Open Sans"/>
        </w:rPr>
        <w:footnoteRef/>
      </w:r>
      <w:r w:rsidRPr="0071437C">
        <w:t xml:space="preserve"> </w:t>
      </w:r>
      <w:r w:rsidR="006018A3">
        <w:tab/>
      </w:r>
      <w:r w:rsidRPr="0071437C">
        <w:t>Figure omitted for space reasons.</w:t>
      </w:r>
    </w:p>
  </w:footnote>
  <w:footnote w:id="15">
    <w:p w14:paraId="7FECA2C4" w14:textId="27CD5C9A" w:rsidR="00306FB8" w:rsidRPr="0071437C" w:rsidRDefault="00306FB8" w:rsidP="00306FB8">
      <w:pPr>
        <w:pStyle w:val="FootnoteText"/>
        <w:rPr>
          <w:color w:val="0B0B0B"/>
        </w:rPr>
      </w:pPr>
      <w:r w:rsidRPr="0071437C">
        <w:rPr>
          <w:rStyle w:val="FootnoteReference"/>
          <w:rFonts w:cs="Open Sans"/>
        </w:rPr>
        <w:footnoteRef/>
      </w:r>
      <w:r w:rsidRPr="0071437C">
        <w:t xml:space="preserve"> </w:t>
      </w:r>
      <w:r w:rsidR="004A2384">
        <w:tab/>
      </w:r>
      <w:r w:rsidRPr="0071437C">
        <w:rPr>
          <w:color w:val="060606"/>
        </w:rPr>
        <w:t>Tufte opens his 1975 article with this trenchant historical quote: “</w:t>
      </w:r>
      <w:r w:rsidRPr="0071437C">
        <w:rPr>
          <w:color w:val="0B0B0B"/>
        </w:rPr>
        <w:t xml:space="preserve">Prior to the 1936 presidential election, the conventional political wisdom had it that as Maine voted, so went the rest of the nation. After the 46-state landslide, James Farley, Roosevelt's campaign manager, revised the theory: </w:t>
      </w:r>
      <w:r w:rsidRPr="0071437C">
        <w:rPr>
          <w:color w:val="1F1F1F"/>
        </w:rPr>
        <w:t xml:space="preserve">‘As </w:t>
      </w:r>
      <w:r w:rsidRPr="0071437C">
        <w:rPr>
          <w:color w:val="0B0B0B"/>
        </w:rPr>
        <w:t xml:space="preserve">goes Maine, so goes Vermont’.” </w:t>
      </w:r>
      <w:r w:rsidRPr="0071437C">
        <w:t>Tufte (1974: 50) observes: “</w:t>
      </w:r>
      <w:r w:rsidRPr="0071437C">
        <w:rPr>
          <w:color w:val="060606"/>
        </w:rPr>
        <w:t>Sometimes previously accurate districts do better than just any collection of districts; sometimes they don't. The [county level] retrospective bellwethers were particularly poor in the close elections of 1960 and 1968.”</w:t>
      </w:r>
    </w:p>
  </w:footnote>
  <w:footnote w:id="16">
    <w:p w14:paraId="342D42FF" w14:textId="4D1C4ADD" w:rsidR="00306FB8" w:rsidRPr="0071437C" w:rsidRDefault="00306FB8" w:rsidP="00306FB8">
      <w:pPr>
        <w:pStyle w:val="FootnoteText"/>
        <w:rPr>
          <w:color w:val="060606"/>
        </w:rPr>
      </w:pPr>
      <w:r w:rsidRPr="0071437C">
        <w:rPr>
          <w:rStyle w:val="FootnoteReference"/>
          <w:rFonts w:cs="Open Sans"/>
        </w:rPr>
        <w:footnoteRef/>
      </w:r>
      <w:r w:rsidRPr="0071437C">
        <w:t xml:space="preserve"> </w:t>
      </w:r>
      <w:r w:rsidR="004A2384">
        <w:tab/>
      </w:r>
      <w:r w:rsidRPr="0071437C">
        <w:rPr>
          <w:lang w:bidi="th-TH"/>
        </w:rPr>
        <w:t>While Tufte (1974: 50) debunks the theory that bellwethers can predict the future, he is clear that he does not expect his rebuttal to be definitive. “</w:t>
      </w:r>
      <w:r w:rsidRPr="0071437C">
        <w:rPr>
          <w:color w:val="060606"/>
        </w:rPr>
        <w:t xml:space="preserve">Perhaps each time one hears of an area with a spectacular predictive record in the past, a glimmer of hope and curiosity arises suggesting that surely this fine record couldn't be mere chance -- there must be </w:t>
      </w:r>
      <w:r w:rsidRPr="0071437C">
        <w:rPr>
          <w:i/>
          <w:iCs/>
          <w:color w:val="060606"/>
        </w:rPr>
        <w:t xml:space="preserve">something </w:t>
      </w:r>
      <w:r w:rsidRPr="0071437C">
        <w:rPr>
          <w:color w:val="060606"/>
        </w:rPr>
        <w:t>going on</w:t>
      </w:r>
      <w:r w:rsidRPr="0071437C">
        <w:rPr>
          <w:color w:val="292929"/>
        </w:rPr>
        <w:t>.” Of course, Tufte then goes on to say: “</w:t>
      </w:r>
      <w:r w:rsidRPr="0071437C">
        <w:rPr>
          <w:color w:val="060606"/>
        </w:rPr>
        <w:t xml:space="preserve">Whatever that something might be, it isn't a high degree of prospective accuracy.” </w:t>
      </w:r>
    </w:p>
  </w:footnote>
  <w:footnote w:id="17">
    <w:p w14:paraId="47700BF9" w14:textId="4D816F0A" w:rsidR="00306FB8" w:rsidRPr="0071437C" w:rsidRDefault="00306FB8" w:rsidP="00306FB8">
      <w:pPr>
        <w:pStyle w:val="FootnoteText"/>
      </w:pPr>
      <w:r w:rsidRPr="0071437C">
        <w:rPr>
          <w:rStyle w:val="FootnoteReference"/>
          <w:rFonts w:cs="Open Sans"/>
        </w:rPr>
        <w:footnoteRef/>
      </w:r>
      <w:r w:rsidRPr="0071437C">
        <w:t xml:space="preserve"> </w:t>
      </w:r>
      <w:r w:rsidR="003F30B2">
        <w:tab/>
      </w:r>
      <w:r w:rsidRPr="0071437C">
        <w:t xml:space="preserve">“Better Know a Ballot”, Accessed January 29, 2021, </w:t>
      </w:r>
      <w:r w:rsidRPr="0071437C">
        <w:rPr>
          <w:i/>
          <w:iCs/>
        </w:rPr>
        <w:t xml:space="preserve">A Late Show with Stephen Colbert, </w:t>
      </w:r>
      <w:r w:rsidRPr="00791F1B">
        <w:t>https://www.betterknowaballot.com/.</w:t>
      </w:r>
    </w:p>
  </w:footnote>
  <w:footnote w:id="18">
    <w:p w14:paraId="30883968" w14:textId="798DC32C" w:rsidR="00306FB8" w:rsidRPr="0071437C" w:rsidRDefault="00306FB8" w:rsidP="00306FB8">
      <w:pPr>
        <w:pStyle w:val="FootnoteText"/>
      </w:pPr>
      <w:r w:rsidRPr="0071437C">
        <w:rPr>
          <w:rStyle w:val="FootnoteReference"/>
          <w:rFonts w:cs="Open Sans"/>
        </w:rPr>
        <w:footnoteRef/>
      </w:r>
      <w:r w:rsidRPr="0071437C">
        <w:t xml:space="preserve"> </w:t>
      </w:r>
      <w:r w:rsidR="003F30B2">
        <w:tab/>
      </w:r>
      <w:r w:rsidRPr="0071437C">
        <w:t xml:space="preserve">In Pennsylvania, this included pointing viewers to a website developed by the Department of State. Ads featured prominent actors and athletes from the state. </w:t>
      </w:r>
      <w:hyperlink r:id="rId1" w:history="1">
        <w:r w:rsidRPr="00791F1B">
          <w:t>https://www.votespa.com/Pages/default.aspx</w:t>
        </w:r>
      </w:hyperlink>
      <w:r w:rsidRPr="00791F1B">
        <w:t>.</w:t>
      </w:r>
    </w:p>
  </w:footnote>
  <w:footnote w:id="19">
    <w:p w14:paraId="750F1E79" w14:textId="4E856871" w:rsidR="00306FB8" w:rsidRPr="0071437C" w:rsidRDefault="00306FB8" w:rsidP="00306FB8">
      <w:pPr>
        <w:pStyle w:val="FootnoteText"/>
      </w:pPr>
      <w:r w:rsidRPr="0071437C">
        <w:rPr>
          <w:rStyle w:val="FootnoteReference"/>
        </w:rPr>
        <w:footnoteRef/>
      </w:r>
      <w:r w:rsidRPr="0071437C">
        <w:t xml:space="preserve"> </w:t>
      </w:r>
      <w:r w:rsidR="003F30B2">
        <w:tab/>
      </w:r>
      <w:r w:rsidRPr="0071437C">
        <w:t xml:space="preserve">“DNC Launches New Digital Ads in PA Reaching Vote-By-Mail Voters: “How to Return Your Ballot!””, September 24, 2020, </w:t>
      </w:r>
      <w:r w:rsidRPr="0071437C">
        <w:rPr>
          <w:i/>
          <w:iCs/>
        </w:rPr>
        <w:t>Democratic National Convention</w:t>
      </w:r>
      <w:r w:rsidRPr="0071437C">
        <w:t>, https://democrats.org/news/dnc-launches-new-digital-ads-in-pa-reaching-vote-by-mail-voters-how-to-return-your-ballot/.</w:t>
      </w:r>
    </w:p>
  </w:footnote>
  <w:footnote w:id="20">
    <w:p w14:paraId="3DD2AC5E" w14:textId="483C98F0" w:rsidR="004A2384" w:rsidRDefault="004A2384" w:rsidP="004A2384">
      <w:pPr>
        <w:pStyle w:val="FootnoteText"/>
      </w:pPr>
      <w:r>
        <w:rPr>
          <w:rStyle w:val="FootnoteReference"/>
        </w:rPr>
        <w:footnoteRef/>
      </w:r>
      <w:r>
        <w:t xml:space="preserve"> </w:t>
      </w:r>
      <w:r w:rsidR="003F30B2">
        <w:tab/>
      </w:r>
      <w:r w:rsidRPr="004A2384">
        <w:t xml:space="preserve">Lai, Jonathan. 2020. “How ‘Naked Ballots’ in Pennsylvania Could Cost Joe Biden the Election.” </w:t>
      </w:r>
      <w:r w:rsidRPr="004A2384">
        <w:rPr>
          <w:i/>
          <w:iCs/>
        </w:rPr>
        <w:t>The Philadelphia Inquirer</w:t>
      </w:r>
      <w:r w:rsidRPr="004A2384">
        <w:t>.</w:t>
      </w:r>
    </w:p>
  </w:footnote>
  <w:footnote w:id="21">
    <w:p w14:paraId="60110409" w14:textId="57C4116B" w:rsidR="00306FB8" w:rsidRPr="0071437C" w:rsidRDefault="00306FB8" w:rsidP="00306FB8">
      <w:pPr>
        <w:pStyle w:val="FootnoteText"/>
      </w:pPr>
      <w:r w:rsidRPr="0071437C">
        <w:rPr>
          <w:rStyle w:val="FootnoteReference"/>
          <w:rFonts w:cs="Open Sans"/>
        </w:rPr>
        <w:footnoteRef/>
      </w:r>
      <w:r w:rsidRPr="0071437C">
        <w:t xml:space="preserve"> </w:t>
      </w:r>
      <w:r w:rsidR="003F30B2">
        <w:tab/>
      </w:r>
      <w:r w:rsidRPr="0071437C">
        <w:t xml:space="preserve">“States That Permit Voters to Correct Signature Discrepancies”, September 21, 2020, </w:t>
      </w:r>
      <w:r w:rsidRPr="0071437C">
        <w:rPr>
          <w:i/>
          <w:iCs/>
        </w:rPr>
        <w:t>National Conference of State Legislatures</w:t>
      </w:r>
      <w:r w:rsidRPr="0071437C">
        <w:t xml:space="preserve">, </w:t>
      </w:r>
      <w:hyperlink r:id="rId2" w:history="1">
        <w:r w:rsidRPr="00791F1B">
          <w:t>https://www.ncsl.org/research/elections-and-campaigns/vopp-table-15-states-that-permit-voters-to-correct-signature-discrepancies.aspx</w:t>
        </w:r>
      </w:hyperlink>
      <w:r w:rsidRPr="00791F1B">
        <w:t>.</w:t>
      </w:r>
    </w:p>
  </w:footnote>
  <w:footnote w:id="22">
    <w:p w14:paraId="07D4C5AF" w14:textId="3B12908A" w:rsidR="00306FB8" w:rsidRPr="0071437C" w:rsidRDefault="00306FB8" w:rsidP="00306FB8">
      <w:pPr>
        <w:pStyle w:val="FootnoteText"/>
        <w:rPr>
          <w:b/>
          <w:bCs/>
        </w:rPr>
      </w:pPr>
      <w:r w:rsidRPr="0071437C">
        <w:rPr>
          <w:rStyle w:val="FootnoteReference"/>
        </w:rPr>
        <w:footnoteRef/>
      </w:r>
      <w:r w:rsidRPr="0071437C">
        <w:t xml:space="preserve"> </w:t>
      </w:r>
      <w:r w:rsidR="00F37535">
        <w:tab/>
      </w:r>
      <w:r w:rsidRPr="0071437C">
        <w:t xml:space="preserve">For a nice explanation of displaying political graphics of different kinds, see Bliss, Laura &amp; Marie </w:t>
      </w:r>
      <w:proofErr w:type="spellStart"/>
      <w:r w:rsidRPr="0071437C">
        <w:t>Patino</w:t>
      </w:r>
      <w:proofErr w:type="spellEnd"/>
      <w:r w:rsidRPr="0071437C">
        <w:t xml:space="preserve">, “How to Spot Misleading Election Maps”, November 3, 2020, </w:t>
      </w:r>
      <w:r w:rsidRPr="0071437C">
        <w:rPr>
          <w:i/>
          <w:iCs/>
        </w:rPr>
        <w:t>Bloomberg CityLab</w:t>
      </w:r>
      <w:r w:rsidRPr="0071437C">
        <w:t xml:space="preserve">, </w:t>
      </w:r>
      <w:hyperlink r:id="rId3" w:history="1">
        <w:r w:rsidRPr="00791F1B">
          <w:t>https://www.bloomberg.com/news/articles/2020-11-03/a-complete-guide-to-misleading-election-maps</w:t>
        </w:r>
      </w:hyperlink>
      <w:r w:rsidRPr="00791F1B">
        <w:t>.</w:t>
      </w:r>
      <w:r w:rsidRPr="0071437C">
        <w:t xml:space="preserve"> See also “Cartographic Views of the 2020 US Presidential Election, November 27, 2020, </w:t>
      </w:r>
      <w:r w:rsidRPr="0071437C">
        <w:rPr>
          <w:i/>
          <w:iCs/>
        </w:rPr>
        <w:t>World Mapper</w:t>
      </w:r>
      <w:r w:rsidRPr="0071437C">
        <w:t>, https://worldmapper.org/us-presidential-election-2020/.</w:t>
      </w:r>
    </w:p>
  </w:footnote>
  <w:footnote w:id="23">
    <w:p w14:paraId="08B07A15" w14:textId="523FE0AA" w:rsidR="00306FB8" w:rsidRPr="0071437C" w:rsidRDefault="00306FB8" w:rsidP="00306FB8">
      <w:pPr>
        <w:pStyle w:val="FootnoteText"/>
      </w:pPr>
      <w:r w:rsidRPr="0071437C">
        <w:rPr>
          <w:rStyle w:val="FootnoteReference"/>
          <w:rFonts w:cs="Open Sans"/>
        </w:rPr>
        <w:footnoteRef/>
      </w:r>
      <w:r w:rsidRPr="0071437C">
        <w:t xml:space="preserve"> </w:t>
      </w:r>
      <w:r w:rsidR="00F37535">
        <w:tab/>
      </w:r>
      <w:r w:rsidRPr="0071437C">
        <w:t xml:space="preserve">See Swenson, Ali, “Winning more counties doesn’t translate to an election win for Trump”, December 21, 2021, </w:t>
      </w:r>
      <w:r w:rsidRPr="0071437C">
        <w:rPr>
          <w:i/>
          <w:iCs/>
        </w:rPr>
        <w:t>Associated Press,</w:t>
      </w:r>
      <w:r w:rsidRPr="0071437C">
        <w:t xml:space="preserve"> </w:t>
      </w:r>
      <w:hyperlink r:id="rId4" w:history="1">
        <w:r w:rsidRPr="00791F1B">
          <w:t>https://apnews.com/article/fact-checking-afs:Content:9848943909</w:t>
        </w:r>
      </w:hyperlink>
      <w:r w:rsidRPr="00791F1B">
        <w:t>.</w:t>
      </w:r>
    </w:p>
  </w:footnote>
  <w:footnote w:id="24">
    <w:p w14:paraId="7548313F" w14:textId="779AAE20" w:rsidR="00306FB8" w:rsidRPr="0071437C" w:rsidRDefault="00306FB8" w:rsidP="00306FB8">
      <w:pPr>
        <w:pStyle w:val="FootnoteText"/>
        <w:rPr>
          <w:b/>
          <w:bCs/>
        </w:rPr>
      </w:pPr>
      <w:r w:rsidRPr="0071437C">
        <w:rPr>
          <w:rStyle w:val="FootnoteReference"/>
        </w:rPr>
        <w:footnoteRef/>
      </w:r>
      <w:r w:rsidRPr="0071437C">
        <w:t xml:space="preserve"> </w:t>
      </w:r>
      <w:r w:rsidR="00F37535">
        <w:tab/>
      </w:r>
      <w:r w:rsidRPr="0071437C">
        <w:t>Out of the over 3,000 counties in the United States, the top 150 contained half of the total votes casted. Biden won 125 of those 150 (83.3%).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8"/>
      <w:gridCol w:w="3118"/>
    </w:tblGrid>
    <w:tr w:rsidR="00723CFF" w14:paraId="595EDE35" w14:textId="77777777" w:rsidTr="00723CFF">
      <w:tc>
        <w:tcPr>
          <w:tcW w:w="1666" w:type="pct"/>
        </w:tcPr>
        <w:p w14:paraId="4556CCC9" w14:textId="73F21F1B" w:rsidR="00723CFF" w:rsidRDefault="00723CFF" w:rsidP="00723CFF">
          <w:pPr>
            <w:pStyle w:val="header-title"/>
          </w:pPr>
          <w:r>
            <w:t>Anonymous Manuscript</w:t>
          </w:r>
        </w:p>
      </w:tc>
      <w:tc>
        <w:tcPr>
          <w:tcW w:w="1667" w:type="pct"/>
        </w:tcPr>
        <w:p w14:paraId="2DFB24E5" w14:textId="77777777" w:rsidR="00723CFF" w:rsidRDefault="00723CFF">
          <w:pPr>
            <w:pStyle w:val="Header"/>
            <w:ind w:firstLine="0"/>
          </w:pPr>
        </w:p>
      </w:tc>
      <w:tc>
        <w:tcPr>
          <w:tcW w:w="1667" w:type="pct"/>
        </w:tcPr>
        <w:p w14:paraId="16C331EC" w14:textId="33EF72C9" w:rsidR="00723CFF" w:rsidRDefault="00723CFF" w:rsidP="00723CFF">
          <w:pPr>
            <w:pStyle w:val="header-pages-year"/>
          </w:pPr>
          <w:r>
            <w:fldChar w:fldCharType="begin"/>
          </w:r>
          <w:r>
            <w:instrText xml:space="preserve"> PAGE  \* MERGEFORMAT </w:instrText>
          </w:r>
          <w:r>
            <w:fldChar w:fldCharType="separate"/>
          </w:r>
          <w:r>
            <w:t>5</w:t>
          </w:r>
          <w:r>
            <w:fldChar w:fldCharType="end"/>
          </w:r>
        </w:p>
      </w:tc>
    </w:tr>
  </w:tbl>
  <w:p w14:paraId="10AA3CA4" w14:textId="77777777" w:rsidR="00723CFF" w:rsidRDefault="00723C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DFE07" w14:textId="77777777" w:rsidR="00607695" w:rsidRDefault="00607695" w:rsidP="00912D71">
    <w:pPr>
      <w:pStyle w:val="Header"/>
      <w:framePr w:wrap="none" w:vAnchor="text" w:hAnchor="margin" w:xAlign="right" w:y="1"/>
      <w:ind w:firstLine="0"/>
      <w:rPr>
        <w:rStyle w:val="PageNumber"/>
      </w:rPr>
    </w:pPr>
  </w:p>
  <w:tbl>
    <w:tblPr>
      <w:tblW w:w="0" w:type="auto"/>
      <w:tblLayout w:type="fixed"/>
      <w:tblLook w:val="06A0" w:firstRow="1" w:lastRow="0" w:firstColumn="1" w:lastColumn="0" w:noHBand="1" w:noVBand="1"/>
    </w:tblPr>
    <w:tblGrid>
      <w:gridCol w:w="9360"/>
    </w:tblGrid>
    <w:tr w:rsidR="00607695" w14:paraId="3F84CE33" w14:textId="77777777" w:rsidTr="00EB5F6B">
      <w:tc>
        <w:tcPr>
          <w:tcW w:w="9360" w:type="dxa"/>
        </w:tcPr>
        <w:p w14:paraId="0EF747A9" w14:textId="4F8E8563" w:rsidR="00607695" w:rsidRDefault="004E7E6B" w:rsidP="00912D71">
          <w:pPr>
            <w:pStyle w:val="header-title"/>
          </w:pPr>
          <w:fldSimple w:instr=" TITLE  \* MERGEFORMAT ">
            <w:r w:rsidR="00DC6943">
              <w:t>Syllogistic Illogic and Statistical Fallacies in the Claims about Massive Election Fraud in 2020</w:t>
            </w:r>
          </w:fldSimple>
          <w:r w:rsidR="00DC6943">
            <w:t xml:space="preserve"> </w:t>
          </w:r>
        </w:p>
      </w:tc>
    </w:tr>
  </w:tbl>
  <w:p w14:paraId="64E75005" w14:textId="77777777" w:rsidR="00607695" w:rsidRDefault="00607695" w:rsidP="00621E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6C8FE" w14:textId="77777777" w:rsidR="00723CFF" w:rsidRDefault="00723C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E72C04"/>
    <w:multiLevelType w:val="hybridMultilevel"/>
    <w:tmpl w:val="2EEC727A"/>
    <w:lvl w:ilvl="0" w:tplc="0B56626C">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20202DF4"/>
    <w:multiLevelType w:val="hybridMultilevel"/>
    <w:tmpl w:val="6DC2415C"/>
    <w:lvl w:ilvl="0" w:tplc="DD22080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F47C9D"/>
    <w:multiLevelType w:val="hybridMultilevel"/>
    <w:tmpl w:val="E94A52BC"/>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02384F"/>
    <w:multiLevelType w:val="hybridMultilevel"/>
    <w:tmpl w:val="6DC2415C"/>
    <w:lvl w:ilvl="0" w:tplc="97DAEDF2">
      <w:start w:val="1"/>
      <w:numFmt w:val="upperRoman"/>
      <w:lvlText w:val="%1."/>
      <w:lvlJc w:val="left"/>
      <w:pPr>
        <w:ind w:left="1440" w:hanging="720"/>
      </w:pPr>
      <w:rPr>
        <w:rFonts w:hint="default"/>
      </w:rPr>
    </w:lvl>
    <w:lvl w:ilvl="1" w:tplc="EA5A10B2">
      <w:start w:val="1"/>
      <w:numFmt w:val="lowerLetter"/>
      <w:lvlText w:val="%2."/>
      <w:lvlJc w:val="left"/>
      <w:pPr>
        <w:ind w:left="1800" w:hanging="360"/>
      </w:pPr>
    </w:lvl>
    <w:lvl w:ilvl="2" w:tplc="DA90892E">
      <w:start w:val="1"/>
      <w:numFmt w:val="lowerRoman"/>
      <w:lvlText w:val="%3."/>
      <w:lvlJc w:val="right"/>
      <w:pPr>
        <w:ind w:left="2520" w:hanging="180"/>
      </w:pPr>
    </w:lvl>
    <w:lvl w:ilvl="3" w:tplc="17847F8A">
      <w:start w:val="1"/>
      <w:numFmt w:val="decimal"/>
      <w:lvlText w:val="%4."/>
      <w:lvlJc w:val="left"/>
      <w:pPr>
        <w:ind w:left="3240" w:hanging="360"/>
      </w:pPr>
    </w:lvl>
    <w:lvl w:ilvl="4" w:tplc="72AC9228">
      <w:start w:val="1"/>
      <w:numFmt w:val="lowerLetter"/>
      <w:lvlText w:val="%5."/>
      <w:lvlJc w:val="left"/>
      <w:pPr>
        <w:ind w:left="3960" w:hanging="360"/>
      </w:pPr>
    </w:lvl>
    <w:lvl w:ilvl="5" w:tplc="B152426A">
      <w:start w:val="1"/>
      <w:numFmt w:val="lowerRoman"/>
      <w:lvlText w:val="%6."/>
      <w:lvlJc w:val="right"/>
      <w:pPr>
        <w:ind w:left="4680" w:hanging="180"/>
      </w:pPr>
    </w:lvl>
    <w:lvl w:ilvl="6" w:tplc="546AF1C0">
      <w:start w:val="1"/>
      <w:numFmt w:val="decimal"/>
      <w:lvlText w:val="%7."/>
      <w:lvlJc w:val="left"/>
      <w:pPr>
        <w:ind w:left="5400" w:hanging="360"/>
      </w:pPr>
    </w:lvl>
    <w:lvl w:ilvl="7" w:tplc="19C4C3B0">
      <w:start w:val="1"/>
      <w:numFmt w:val="lowerLetter"/>
      <w:lvlText w:val="%8."/>
      <w:lvlJc w:val="left"/>
      <w:pPr>
        <w:ind w:left="6120" w:hanging="360"/>
      </w:pPr>
    </w:lvl>
    <w:lvl w:ilvl="8" w:tplc="E452D40E">
      <w:start w:val="1"/>
      <w:numFmt w:val="lowerRoman"/>
      <w:lvlText w:val="%9."/>
      <w:lvlJc w:val="right"/>
      <w:pPr>
        <w:ind w:left="6840" w:hanging="180"/>
      </w:pPr>
    </w:lvl>
  </w:abstractNum>
  <w:abstractNum w:abstractNumId="14"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6A0014"/>
    <w:multiLevelType w:val="hybridMultilevel"/>
    <w:tmpl w:val="2EEC727A"/>
    <w:lvl w:ilvl="0" w:tplc="0B56626C">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15"/>
  </w:num>
  <w:num w:numId="2">
    <w:abstractNumId w:val="15"/>
  </w:num>
  <w:num w:numId="3">
    <w:abstractNumId w:val="15"/>
  </w:num>
  <w:num w:numId="4">
    <w:abstractNumId w:val="14"/>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1"/>
  </w:num>
  <w:num w:numId="16">
    <w:abstractNumId w:val="13"/>
  </w:num>
  <w:num w:numId="17">
    <w:abstractNumId w:val="16"/>
  </w:num>
  <w:num w:numId="18">
    <w:abstractNumId w:val="1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FB8"/>
    <w:rsid w:val="00003962"/>
    <w:rsid w:val="00017FBE"/>
    <w:rsid w:val="00026684"/>
    <w:rsid w:val="00040CFD"/>
    <w:rsid w:val="00043E54"/>
    <w:rsid w:val="000737F1"/>
    <w:rsid w:val="000952E2"/>
    <w:rsid w:val="0009659A"/>
    <w:rsid w:val="000B0D50"/>
    <w:rsid w:val="000B32F5"/>
    <w:rsid w:val="000C678A"/>
    <w:rsid w:val="000D28C0"/>
    <w:rsid w:val="000E245A"/>
    <w:rsid w:val="000E40F0"/>
    <w:rsid w:val="000F339D"/>
    <w:rsid w:val="000F351A"/>
    <w:rsid w:val="000F3CEE"/>
    <w:rsid w:val="000F7A8D"/>
    <w:rsid w:val="00102356"/>
    <w:rsid w:val="00102DC1"/>
    <w:rsid w:val="00103871"/>
    <w:rsid w:val="00111155"/>
    <w:rsid w:val="001145D1"/>
    <w:rsid w:val="0011463E"/>
    <w:rsid w:val="0011687D"/>
    <w:rsid w:val="00117C95"/>
    <w:rsid w:val="00127BCA"/>
    <w:rsid w:val="00131CDF"/>
    <w:rsid w:val="001422D0"/>
    <w:rsid w:val="001506B8"/>
    <w:rsid w:val="00153FFE"/>
    <w:rsid w:val="00156976"/>
    <w:rsid w:val="001579C9"/>
    <w:rsid w:val="00163E8F"/>
    <w:rsid w:val="0016627F"/>
    <w:rsid w:val="00167A46"/>
    <w:rsid w:val="00175A1B"/>
    <w:rsid w:val="001B22B3"/>
    <w:rsid w:val="001B47CF"/>
    <w:rsid w:val="001B6535"/>
    <w:rsid w:val="001C393C"/>
    <w:rsid w:val="001C69A3"/>
    <w:rsid w:val="001D3298"/>
    <w:rsid w:val="0020163F"/>
    <w:rsid w:val="00203B6E"/>
    <w:rsid w:val="00210631"/>
    <w:rsid w:val="002154F7"/>
    <w:rsid w:val="00223B7F"/>
    <w:rsid w:val="002264E3"/>
    <w:rsid w:val="002302F5"/>
    <w:rsid w:val="00234D12"/>
    <w:rsid w:val="002454DF"/>
    <w:rsid w:val="00247257"/>
    <w:rsid w:val="002562D4"/>
    <w:rsid w:val="00270BD2"/>
    <w:rsid w:val="002811F4"/>
    <w:rsid w:val="00282B57"/>
    <w:rsid w:val="00284F0C"/>
    <w:rsid w:val="00296D3C"/>
    <w:rsid w:val="002B445A"/>
    <w:rsid w:val="002C72FB"/>
    <w:rsid w:val="002D171C"/>
    <w:rsid w:val="002E34B2"/>
    <w:rsid w:val="002E4459"/>
    <w:rsid w:val="002E76E3"/>
    <w:rsid w:val="002F0C6E"/>
    <w:rsid w:val="002F238C"/>
    <w:rsid w:val="00302276"/>
    <w:rsid w:val="00305656"/>
    <w:rsid w:val="00305988"/>
    <w:rsid w:val="003061E3"/>
    <w:rsid w:val="00306FB8"/>
    <w:rsid w:val="003201F4"/>
    <w:rsid w:val="003378F3"/>
    <w:rsid w:val="003410C9"/>
    <w:rsid w:val="0034798B"/>
    <w:rsid w:val="00350326"/>
    <w:rsid w:val="00365833"/>
    <w:rsid w:val="00376147"/>
    <w:rsid w:val="00392AF8"/>
    <w:rsid w:val="0039375C"/>
    <w:rsid w:val="00394EE2"/>
    <w:rsid w:val="003A1798"/>
    <w:rsid w:val="003B0615"/>
    <w:rsid w:val="003B1FB4"/>
    <w:rsid w:val="003C04EE"/>
    <w:rsid w:val="003D2512"/>
    <w:rsid w:val="003D6098"/>
    <w:rsid w:val="003F0788"/>
    <w:rsid w:val="003F30B2"/>
    <w:rsid w:val="003F5750"/>
    <w:rsid w:val="00402EED"/>
    <w:rsid w:val="00406B25"/>
    <w:rsid w:val="004133F2"/>
    <w:rsid w:val="00421208"/>
    <w:rsid w:val="00423E14"/>
    <w:rsid w:val="004254A6"/>
    <w:rsid w:val="00442447"/>
    <w:rsid w:val="00442B31"/>
    <w:rsid w:val="00450558"/>
    <w:rsid w:val="00454AB5"/>
    <w:rsid w:val="00467D08"/>
    <w:rsid w:val="00484558"/>
    <w:rsid w:val="004867E9"/>
    <w:rsid w:val="00487B3A"/>
    <w:rsid w:val="0049161E"/>
    <w:rsid w:val="004A2384"/>
    <w:rsid w:val="004A5588"/>
    <w:rsid w:val="004B0ED1"/>
    <w:rsid w:val="004B659B"/>
    <w:rsid w:val="004D6ABD"/>
    <w:rsid w:val="004E7CB3"/>
    <w:rsid w:val="004E7E6B"/>
    <w:rsid w:val="004F0E43"/>
    <w:rsid w:val="004F7230"/>
    <w:rsid w:val="0051167D"/>
    <w:rsid w:val="00512D6E"/>
    <w:rsid w:val="00531E00"/>
    <w:rsid w:val="00550FB4"/>
    <w:rsid w:val="005533AA"/>
    <w:rsid w:val="005557D8"/>
    <w:rsid w:val="00560653"/>
    <w:rsid w:val="005737D3"/>
    <w:rsid w:val="00576B93"/>
    <w:rsid w:val="00580C17"/>
    <w:rsid w:val="005C3010"/>
    <w:rsid w:val="005C5754"/>
    <w:rsid w:val="005D7F33"/>
    <w:rsid w:val="005E2A78"/>
    <w:rsid w:val="005F3A8D"/>
    <w:rsid w:val="005F4759"/>
    <w:rsid w:val="006018A3"/>
    <w:rsid w:val="00607695"/>
    <w:rsid w:val="00610DCC"/>
    <w:rsid w:val="00621E60"/>
    <w:rsid w:val="00631808"/>
    <w:rsid w:val="00667511"/>
    <w:rsid w:val="00673927"/>
    <w:rsid w:val="00676850"/>
    <w:rsid w:val="00677828"/>
    <w:rsid w:val="00694121"/>
    <w:rsid w:val="00695586"/>
    <w:rsid w:val="006B3917"/>
    <w:rsid w:val="006B4FF1"/>
    <w:rsid w:val="006B6331"/>
    <w:rsid w:val="006B718B"/>
    <w:rsid w:val="006C4539"/>
    <w:rsid w:val="006F146E"/>
    <w:rsid w:val="006F25F1"/>
    <w:rsid w:val="00713198"/>
    <w:rsid w:val="00713E01"/>
    <w:rsid w:val="007145E1"/>
    <w:rsid w:val="0071576D"/>
    <w:rsid w:val="00723CFF"/>
    <w:rsid w:val="00724CB4"/>
    <w:rsid w:val="007477E6"/>
    <w:rsid w:val="0075486F"/>
    <w:rsid w:val="00762B3A"/>
    <w:rsid w:val="00771B5F"/>
    <w:rsid w:val="00794190"/>
    <w:rsid w:val="00795205"/>
    <w:rsid w:val="0079788A"/>
    <w:rsid w:val="007B08A7"/>
    <w:rsid w:val="007B7560"/>
    <w:rsid w:val="007C6327"/>
    <w:rsid w:val="007D18A5"/>
    <w:rsid w:val="007D225B"/>
    <w:rsid w:val="007D6A2D"/>
    <w:rsid w:val="007E40FA"/>
    <w:rsid w:val="007F7F90"/>
    <w:rsid w:val="00806993"/>
    <w:rsid w:val="008200A7"/>
    <w:rsid w:val="008260CB"/>
    <w:rsid w:val="008516AA"/>
    <w:rsid w:val="00855348"/>
    <w:rsid w:val="0087794A"/>
    <w:rsid w:val="00886876"/>
    <w:rsid w:val="00886D20"/>
    <w:rsid w:val="00897084"/>
    <w:rsid w:val="008B27A3"/>
    <w:rsid w:val="008B5D3D"/>
    <w:rsid w:val="008D0791"/>
    <w:rsid w:val="008E0505"/>
    <w:rsid w:val="008E73C1"/>
    <w:rsid w:val="0090012F"/>
    <w:rsid w:val="00901D86"/>
    <w:rsid w:val="00903750"/>
    <w:rsid w:val="00910787"/>
    <w:rsid w:val="00912D71"/>
    <w:rsid w:val="00914E49"/>
    <w:rsid w:val="00917EE2"/>
    <w:rsid w:val="00937479"/>
    <w:rsid w:val="00955F7B"/>
    <w:rsid w:val="00964731"/>
    <w:rsid w:val="00971A31"/>
    <w:rsid w:val="00972BEA"/>
    <w:rsid w:val="009770E1"/>
    <w:rsid w:val="00984462"/>
    <w:rsid w:val="00990327"/>
    <w:rsid w:val="009909D3"/>
    <w:rsid w:val="00990F64"/>
    <w:rsid w:val="009A6BCF"/>
    <w:rsid w:val="009C2B78"/>
    <w:rsid w:val="009D0017"/>
    <w:rsid w:val="009E1E2E"/>
    <w:rsid w:val="009E3948"/>
    <w:rsid w:val="009E4A64"/>
    <w:rsid w:val="00A04063"/>
    <w:rsid w:val="00A04A07"/>
    <w:rsid w:val="00A108D5"/>
    <w:rsid w:val="00A11736"/>
    <w:rsid w:val="00A20487"/>
    <w:rsid w:val="00A25334"/>
    <w:rsid w:val="00A43503"/>
    <w:rsid w:val="00A43A93"/>
    <w:rsid w:val="00A5744D"/>
    <w:rsid w:val="00A67E25"/>
    <w:rsid w:val="00A771F2"/>
    <w:rsid w:val="00A80C6A"/>
    <w:rsid w:val="00A8637F"/>
    <w:rsid w:val="00A902D5"/>
    <w:rsid w:val="00A90F8F"/>
    <w:rsid w:val="00A97BB3"/>
    <w:rsid w:val="00AA07B9"/>
    <w:rsid w:val="00AA2F53"/>
    <w:rsid w:val="00AA568E"/>
    <w:rsid w:val="00AB6378"/>
    <w:rsid w:val="00AB7AA4"/>
    <w:rsid w:val="00AC1A35"/>
    <w:rsid w:val="00AD5583"/>
    <w:rsid w:val="00AE7C73"/>
    <w:rsid w:val="00B017E0"/>
    <w:rsid w:val="00B04898"/>
    <w:rsid w:val="00B11B53"/>
    <w:rsid w:val="00B1336A"/>
    <w:rsid w:val="00B136CC"/>
    <w:rsid w:val="00B17D59"/>
    <w:rsid w:val="00B2241D"/>
    <w:rsid w:val="00B36D28"/>
    <w:rsid w:val="00B513C3"/>
    <w:rsid w:val="00B57AE1"/>
    <w:rsid w:val="00B611B0"/>
    <w:rsid w:val="00B65D53"/>
    <w:rsid w:val="00B718D7"/>
    <w:rsid w:val="00B7321C"/>
    <w:rsid w:val="00B801FB"/>
    <w:rsid w:val="00B93A32"/>
    <w:rsid w:val="00B95BDB"/>
    <w:rsid w:val="00B974D2"/>
    <w:rsid w:val="00BA1FD1"/>
    <w:rsid w:val="00BA4E9A"/>
    <w:rsid w:val="00BB22B1"/>
    <w:rsid w:val="00BC4742"/>
    <w:rsid w:val="00BE4209"/>
    <w:rsid w:val="00BE6E89"/>
    <w:rsid w:val="00BF2F34"/>
    <w:rsid w:val="00C00AE1"/>
    <w:rsid w:val="00C00FC7"/>
    <w:rsid w:val="00C02640"/>
    <w:rsid w:val="00C03F7B"/>
    <w:rsid w:val="00C06332"/>
    <w:rsid w:val="00C20F4B"/>
    <w:rsid w:val="00C22E74"/>
    <w:rsid w:val="00C23BBE"/>
    <w:rsid w:val="00C25FE2"/>
    <w:rsid w:val="00C3725C"/>
    <w:rsid w:val="00C45758"/>
    <w:rsid w:val="00C476EE"/>
    <w:rsid w:val="00C559E6"/>
    <w:rsid w:val="00C641BA"/>
    <w:rsid w:val="00C678BC"/>
    <w:rsid w:val="00C7387C"/>
    <w:rsid w:val="00C754C8"/>
    <w:rsid w:val="00C77CFE"/>
    <w:rsid w:val="00C95EA1"/>
    <w:rsid w:val="00CA4603"/>
    <w:rsid w:val="00CC3353"/>
    <w:rsid w:val="00CD1757"/>
    <w:rsid w:val="00CD50E9"/>
    <w:rsid w:val="00CD77EF"/>
    <w:rsid w:val="00CE6A63"/>
    <w:rsid w:val="00CF7F11"/>
    <w:rsid w:val="00D11DE4"/>
    <w:rsid w:val="00D14E6A"/>
    <w:rsid w:val="00D1689D"/>
    <w:rsid w:val="00D17CB7"/>
    <w:rsid w:val="00D204C3"/>
    <w:rsid w:val="00D222A8"/>
    <w:rsid w:val="00D37642"/>
    <w:rsid w:val="00D54723"/>
    <w:rsid w:val="00D831D6"/>
    <w:rsid w:val="00DA1E71"/>
    <w:rsid w:val="00DB452D"/>
    <w:rsid w:val="00DC6943"/>
    <w:rsid w:val="00DD54CF"/>
    <w:rsid w:val="00DE690D"/>
    <w:rsid w:val="00DF21FB"/>
    <w:rsid w:val="00DF38A3"/>
    <w:rsid w:val="00DF4DBD"/>
    <w:rsid w:val="00DF5640"/>
    <w:rsid w:val="00E00234"/>
    <w:rsid w:val="00E00CB9"/>
    <w:rsid w:val="00E07CC1"/>
    <w:rsid w:val="00E129B7"/>
    <w:rsid w:val="00E17C99"/>
    <w:rsid w:val="00E24D24"/>
    <w:rsid w:val="00E3713F"/>
    <w:rsid w:val="00E37897"/>
    <w:rsid w:val="00E448E9"/>
    <w:rsid w:val="00E450DA"/>
    <w:rsid w:val="00E45990"/>
    <w:rsid w:val="00E50429"/>
    <w:rsid w:val="00E576A2"/>
    <w:rsid w:val="00E57820"/>
    <w:rsid w:val="00E63639"/>
    <w:rsid w:val="00E66402"/>
    <w:rsid w:val="00E70EA3"/>
    <w:rsid w:val="00E7620B"/>
    <w:rsid w:val="00E87895"/>
    <w:rsid w:val="00E90531"/>
    <w:rsid w:val="00E9144D"/>
    <w:rsid w:val="00E92739"/>
    <w:rsid w:val="00E95B50"/>
    <w:rsid w:val="00EB5F6B"/>
    <w:rsid w:val="00EC1F59"/>
    <w:rsid w:val="00EC3F99"/>
    <w:rsid w:val="00ED5FD0"/>
    <w:rsid w:val="00EF594D"/>
    <w:rsid w:val="00F025E8"/>
    <w:rsid w:val="00F04440"/>
    <w:rsid w:val="00F0662E"/>
    <w:rsid w:val="00F14641"/>
    <w:rsid w:val="00F172C9"/>
    <w:rsid w:val="00F26DA4"/>
    <w:rsid w:val="00F33902"/>
    <w:rsid w:val="00F35939"/>
    <w:rsid w:val="00F35DE5"/>
    <w:rsid w:val="00F37535"/>
    <w:rsid w:val="00F4723C"/>
    <w:rsid w:val="00F5378E"/>
    <w:rsid w:val="00F5655E"/>
    <w:rsid w:val="00F61009"/>
    <w:rsid w:val="00F72C80"/>
    <w:rsid w:val="00F80477"/>
    <w:rsid w:val="00F84094"/>
    <w:rsid w:val="00F90114"/>
    <w:rsid w:val="00F91BF6"/>
    <w:rsid w:val="00F91C2B"/>
    <w:rsid w:val="00FC31F0"/>
    <w:rsid w:val="00FC3401"/>
    <w:rsid w:val="00FC5752"/>
    <w:rsid w:val="00FC68CD"/>
    <w:rsid w:val="00FC6B4B"/>
    <w:rsid w:val="00FC7AEF"/>
    <w:rsid w:val="00FE367E"/>
    <w:rsid w:val="00FF2F68"/>
    <w:rsid w:val="00FF6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5F9AF"/>
  <w14:defaultImageDpi w14:val="32767"/>
  <w15:chartTrackingRefBased/>
  <w15:docId w15:val="{B7B75D56-E032-D940-9C1D-BC51AC013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0AE1"/>
    <w:pPr>
      <w:spacing w:after="160" w:line="360" w:lineRule="auto"/>
      <w:ind w:firstLine="720"/>
    </w:pPr>
    <w:rPr>
      <w:rFonts w:ascii="Open Sans Light" w:eastAsiaTheme="minorEastAsia" w:hAnsi="Open Sans Light" w:cs="Times New Roman"/>
      <w:sz w:val="20"/>
    </w:rPr>
  </w:style>
  <w:style w:type="paragraph" w:styleId="Heading1">
    <w:name w:val="heading 1"/>
    <w:basedOn w:val="Normal"/>
    <w:next w:val="Normal"/>
    <w:link w:val="Heading1Char"/>
    <w:qFormat/>
    <w:rsid w:val="00402EED"/>
    <w:pPr>
      <w:keepNext/>
      <w:keepLines/>
      <w:numPr>
        <w:numId w:val="19"/>
      </w:numPr>
      <w:spacing w:before="480"/>
      <w:ind w:left="0" w:firstLine="288"/>
      <w:outlineLvl w:val="0"/>
    </w:pPr>
    <w:rPr>
      <w:rFonts w:ascii="Open Sans" w:eastAsiaTheme="majorEastAsia" w:hAnsi="Open Sans" w:cstheme="majorBidi"/>
      <w:b/>
      <w:color w:val="000000" w:themeColor="text1"/>
      <w:sz w:val="32"/>
      <w:szCs w:val="32"/>
    </w:rPr>
  </w:style>
  <w:style w:type="paragraph" w:styleId="Heading2">
    <w:name w:val="heading 2"/>
    <w:basedOn w:val="Normal"/>
    <w:next w:val="Normal"/>
    <w:link w:val="Heading2Char"/>
    <w:unhideWhenUsed/>
    <w:qFormat/>
    <w:rsid w:val="00B57AE1"/>
    <w:pPr>
      <w:keepNext/>
      <w:keepLines/>
      <w:spacing w:before="240" w:after="0"/>
      <w:ind w:firstLine="0"/>
      <w:outlineLvl w:val="1"/>
    </w:pPr>
    <w:rPr>
      <w:rFonts w:ascii="Open Sans SemiBold" w:eastAsiaTheme="majorEastAsia" w:hAnsi="Open Sans SemiBold" w:cstheme="majorBidi"/>
      <w:b/>
      <w:color w:val="000000" w:themeColor="text1"/>
      <w:sz w:val="26"/>
      <w:szCs w:val="26"/>
    </w:rPr>
  </w:style>
  <w:style w:type="paragraph" w:styleId="Heading3">
    <w:name w:val="heading 3"/>
    <w:basedOn w:val="Normal"/>
    <w:next w:val="Normal"/>
    <w:link w:val="Heading3Char"/>
    <w:uiPriority w:val="9"/>
    <w:unhideWhenUsed/>
    <w:qFormat/>
    <w:rsid w:val="005F3A8D"/>
    <w:pPr>
      <w:keepNext/>
      <w:keepLines/>
      <w:spacing w:before="40"/>
      <w:ind w:firstLine="0"/>
      <w:outlineLvl w:val="2"/>
    </w:pPr>
    <w:rPr>
      <w:rFonts w:ascii="Open Sans SemiBold" w:eastAsiaTheme="majorEastAsia" w:hAnsi="Open Sans SemiBold" w:cstheme="majorBidi"/>
      <w:b/>
      <w:color w:val="000000" w:themeColor="text1"/>
    </w:rPr>
  </w:style>
  <w:style w:type="paragraph" w:styleId="Heading4">
    <w:name w:val="heading 4"/>
    <w:basedOn w:val="Normal"/>
    <w:next w:val="Normal"/>
    <w:link w:val="Heading4Char"/>
    <w:uiPriority w:val="9"/>
    <w:unhideWhenUsed/>
    <w:qFormat/>
    <w:rsid w:val="003B0615"/>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4F0E43"/>
    <w:pPr>
      <w:keepNext/>
      <w:keepLines/>
      <w:spacing w:before="40" w:after="0"/>
      <w:outlineLvl w:val="4"/>
    </w:pPr>
    <w:rPr>
      <w:rFonts w:ascii="Open Sans" w:eastAsiaTheme="majorEastAsia" w:hAnsi="Open Sans" w:cstheme="majorBidi"/>
      <w:color w:val="000000" w:themeColor="text1"/>
    </w:rPr>
  </w:style>
  <w:style w:type="paragraph" w:styleId="Heading6">
    <w:name w:val="heading 6"/>
    <w:basedOn w:val="Normal"/>
    <w:next w:val="Normal"/>
    <w:link w:val="Heading6Char"/>
    <w:uiPriority w:val="9"/>
    <w:semiHidden/>
    <w:unhideWhenUsed/>
    <w:qFormat/>
    <w:rsid w:val="003B0615"/>
    <w:pPr>
      <w:keepNext/>
      <w:keepLines/>
      <w:spacing w:before="40" w:after="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after="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after="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FC68CD"/>
    <w:pPr>
      <w:spacing w:after="0"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897084"/>
    <w:pPr>
      <w:spacing w:after="0"/>
      <w:ind w:firstLine="0"/>
    </w:pPr>
    <w:rPr>
      <w:rFonts w:eastAsia="Times New Roman" w:cs="Times New Roman (Body CS)"/>
      <w:sz w:val="16"/>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442B31"/>
    <w:rPr>
      <w:rFonts w:ascii="Open Sans Light" w:eastAsiaTheme="minorEastAsia" w:hAnsi="Open Sans Light" w:cs="Times New Roman"/>
    </w:rPr>
  </w:style>
  <w:style w:type="paragraph" w:styleId="NormalWeb">
    <w:name w:val="Normal (Web)"/>
    <w:basedOn w:val="Normal"/>
    <w:uiPriority w:val="99"/>
    <w:unhideWhenUsed/>
    <w:rsid w:val="00234D12"/>
    <w:pPr>
      <w:spacing w:after="200" w:line="276" w:lineRule="auto"/>
    </w:p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rsid w:val="00402EED"/>
    <w:rPr>
      <w:rFonts w:ascii="Open Sans" w:eastAsiaTheme="majorEastAsia" w:hAnsi="Open Sans" w:cstheme="majorBidi"/>
      <w:b/>
      <w:color w:val="000000" w:themeColor="text1"/>
      <w:sz w:val="32"/>
      <w:szCs w:val="32"/>
    </w:rPr>
  </w:style>
  <w:style w:type="character" w:customStyle="1" w:styleId="Heading2Char">
    <w:name w:val="Heading 2 Char"/>
    <w:basedOn w:val="DefaultParagraphFont"/>
    <w:link w:val="Heading2"/>
    <w:rsid w:val="00B57AE1"/>
    <w:rPr>
      <w:rFonts w:ascii="Open Sans SemiBold" w:eastAsiaTheme="majorEastAsia" w:hAnsi="Open Sans SemiBold" w:cstheme="majorBidi"/>
      <w:b/>
      <w:color w:val="000000" w:themeColor="text1"/>
      <w:sz w:val="26"/>
      <w:szCs w:val="26"/>
    </w:rPr>
  </w:style>
  <w:style w:type="paragraph" w:styleId="Title">
    <w:name w:val="Title"/>
    <w:basedOn w:val="Normal"/>
    <w:next w:val="Normal"/>
    <w:link w:val="TitleChar"/>
    <w:qFormat/>
    <w:rsid w:val="00484558"/>
    <w:pPr>
      <w:spacing w:line="240" w:lineRule="auto"/>
      <w:contextualSpacing/>
      <w:jc w:val="center"/>
    </w:pPr>
    <w:rPr>
      <w:rFonts w:ascii="Open Sans ExtraBold" w:eastAsiaTheme="majorEastAsia" w:hAnsi="Open Sans ExtraBold" w:cstheme="majorBidi"/>
      <w:b/>
      <w:spacing w:val="-10"/>
      <w:kern w:val="28"/>
      <w:sz w:val="40"/>
      <w:szCs w:val="56"/>
    </w:rPr>
  </w:style>
  <w:style w:type="character" w:customStyle="1" w:styleId="TitleChar">
    <w:name w:val="Title Char"/>
    <w:basedOn w:val="DefaultParagraphFont"/>
    <w:link w:val="Title"/>
    <w:rsid w:val="00484558"/>
    <w:rPr>
      <w:rFonts w:ascii="Open Sans ExtraBold" w:eastAsiaTheme="majorEastAsia" w:hAnsi="Open Sans ExtraBold" w:cstheme="majorBidi"/>
      <w:b/>
      <w:spacing w:val="-10"/>
      <w:kern w:val="28"/>
      <w:sz w:val="40"/>
      <w:szCs w:val="56"/>
    </w:rPr>
  </w:style>
  <w:style w:type="character" w:styleId="FootnoteReference">
    <w:name w:val="footnote reference"/>
    <w:basedOn w:val="DefaultParagraphFont"/>
    <w:unhideWhenUsed/>
    <w:qFormat/>
    <w:rsid w:val="00A90F8F"/>
    <w:rPr>
      <w:rFonts w:ascii="Open Sans SemiBold" w:hAnsi="Open Sans SemiBold"/>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styleId="Caption">
    <w:name w:val="caption"/>
    <w:basedOn w:val="Normal"/>
    <w:next w:val="Normal"/>
    <w:uiPriority w:val="35"/>
    <w:unhideWhenUsed/>
    <w:qFormat/>
    <w:rsid w:val="00ED5FD0"/>
    <w:pPr>
      <w:spacing w:after="0" w:line="276" w:lineRule="auto"/>
      <w:ind w:firstLine="0"/>
    </w:pPr>
    <w:rPr>
      <w:rFonts w:ascii="Open Sans SemiBold" w:hAnsi="Open Sans SemiBold" w:cstheme="minorBidi"/>
      <w:b/>
      <w:bCs/>
      <w:caps/>
      <w:szCs w:val="18"/>
    </w:rPr>
  </w:style>
  <w:style w:type="table" w:styleId="TableGrid">
    <w:name w:val="Table Grid"/>
    <w:basedOn w:val="TableNormal"/>
    <w:uiPriority w:val="39"/>
    <w:rsid w:val="00234D12"/>
    <w:pPr>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4D12"/>
    <w:pPr>
      <w:tabs>
        <w:tab w:val="center" w:pos="4680"/>
        <w:tab w:val="right" w:pos="9360"/>
      </w:tabs>
    </w:pPr>
  </w:style>
  <w:style w:type="paragraph" w:styleId="Quote">
    <w:name w:val="Quote"/>
    <w:basedOn w:val="Normal"/>
    <w:next w:val="Normal"/>
    <w:link w:val="QuoteChar"/>
    <w:uiPriority w:val="29"/>
    <w:qFormat/>
    <w:rsid w:val="001422D0"/>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1422D0"/>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nhideWhenUsed/>
    <w:qFormat/>
    <w:rsid w:val="00305656"/>
    <w:pPr>
      <w:tabs>
        <w:tab w:val="left" w:pos="360"/>
      </w:tabs>
      <w:spacing w:after="240" w:line="300" w:lineRule="auto"/>
      <w:ind w:left="360" w:hanging="360"/>
    </w:pPr>
    <w:rPr>
      <w:rFonts w:cstheme="minorBidi"/>
      <w:sz w:val="16"/>
    </w:rPr>
  </w:style>
  <w:style w:type="character" w:customStyle="1" w:styleId="FootnoteTextChar">
    <w:name w:val="Footnote Text Char"/>
    <w:basedOn w:val="DefaultParagraphFont"/>
    <w:link w:val="FootnoteText"/>
    <w:rsid w:val="00305656"/>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5F3A8D"/>
    <w:rPr>
      <w:rFonts w:ascii="Open Sans SemiBold" w:eastAsiaTheme="majorEastAsia" w:hAnsi="Open Sans SemiBold" w:cstheme="majorBidi"/>
      <w:b/>
      <w:color w:val="000000" w:themeColor="text1"/>
      <w:sz w:val="20"/>
    </w:rPr>
  </w:style>
  <w:style w:type="character" w:customStyle="1" w:styleId="Heading5Char">
    <w:name w:val="Heading 5 Char"/>
    <w:basedOn w:val="DefaultParagraphFont"/>
    <w:link w:val="Heading5"/>
    <w:uiPriority w:val="9"/>
    <w:semiHidden/>
    <w:rsid w:val="004F0E43"/>
    <w:rPr>
      <w:rFonts w:ascii="Open Sans" w:eastAsiaTheme="majorEastAsia" w:hAnsi="Open Sans"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character" w:customStyle="1" w:styleId="HeaderChar">
    <w:name w:val="Header Char"/>
    <w:basedOn w:val="DefaultParagraphFont"/>
    <w:link w:val="Header"/>
    <w:uiPriority w:val="99"/>
    <w:rsid w:val="00234D12"/>
    <w:rPr>
      <w:rFonts w:ascii="Open Sans Light" w:eastAsiaTheme="minorEastAsia" w:hAnsi="Open Sans Light" w:cs="Times New Roman"/>
      <w:sz w:val="22"/>
    </w:rPr>
  </w:style>
  <w:style w:type="paragraph" w:styleId="Footer">
    <w:name w:val="footer"/>
    <w:basedOn w:val="Normal"/>
    <w:link w:val="FooterChar"/>
    <w:uiPriority w:val="99"/>
    <w:unhideWhenUsed/>
    <w:rsid w:val="00234D12"/>
    <w:pPr>
      <w:tabs>
        <w:tab w:val="center" w:pos="4680"/>
        <w:tab w:val="right" w:pos="9360"/>
      </w:tabs>
    </w:pPr>
  </w:style>
  <w:style w:type="character" w:customStyle="1" w:styleId="FooterChar">
    <w:name w:val="Footer Char"/>
    <w:basedOn w:val="DefaultParagraphFont"/>
    <w:link w:val="Footer"/>
    <w:uiPriority w:val="99"/>
    <w:rsid w:val="00234D12"/>
    <w:rPr>
      <w:rFonts w:ascii="Open Sans Light" w:eastAsiaTheme="minorEastAsia" w:hAnsi="Open Sans Light" w:cs="Times New Roman"/>
      <w:sz w:val="22"/>
    </w:rPr>
  </w:style>
  <w:style w:type="paragraph" w:customStyle="1" w:styleId="Default">
    <w:name w:val="Default"/>
    <w:rsid w:val="00234D12"/>
    <w:pPr>
      <w:autoSpaceDE w:val="0"/>
      <w:autoSpaceDN w:val="0"/>
      <w:adjustRightInd w:val="0"/>
    </w:pPr>
    <w:rPr>
      <w:rFonts w:ascii="Times New Roman" w:hAnsi="Times New Roman" w:cs="Times New Roman"/>
      <w:color w:val="000000"/>
    </w:rPr>
  </w:style>
  <w:style w:type="character" w:styleId="Emphasis">
    <w:name w:val="Emphasis"/>
    <w:basedOn w:val="DefaultParagraphFont"/>
    <w:uiPriority w:val="20"/>
    <w:qFormat/>
    <w:rsid w:val="00234D12"/>
    <w:rPr>
      <w:i/>
      <w:iCs/>
    </w:rPr>
  </w:style>
  <w:style w:type="character" w:styleId="FollowedHyperlink">
    <w:name w:val="FollowedHyperlink"/>
    <w:basedOn w:val="DefaultParagraphFont"/>
    <w:uiPriority w:val="99"/>
    <w:semiHidden/>
    <w:unhideWhenUsed/>
    <w:rsid w:val="00234D12"/>
    <w:rPr>
      <w:color w:val="954F72" w:themeColor="followedHyperlink"/>
      <w:u w:val="single"/>
    </w:rPr>
  </w:style>
  <w:style w:type="character" w:styleId="PlaceholderText">
    <w:name w:val="Placeholder Text"/>
    <w:basedOn w:val="DefaultParagraphFont"/>
    <w:uiPriority w:val="99"/>
    <w:semiHidden/>
    <w:rsid w:val="00234D12"/>
    <w:rPr>
      <w:color w:val="808080"/>
    </w:rPr>
  </w:style>
  <w:style w:type="character" w:styleId="PageNumber">
    <w:name w:val="page number"/>
    <w:basedOn w:val="DefaultParagraphFont"/>
    <w:uiPriority w:val="99"/>
    <w:semiHidden/>
    <w:unhideWhenUsed/>
    <w:rsid w:val="00484558"/>
  </w:style>
  <w:style w:type="paragraph" w:customStyle="1" w:styleId="header-title">
    <w:name w:val="header-title"/>
    <w:basedOn w:val="Normal"/>
    <w:qFormat/>
    <w:rsid w:val="00912D71"/>
    <w:pPr>
      <w:spacing w:after="0"/>
      <w:ind w:firstLine="0"/>
    </w:pPr>
    <w:rPr>
      <w:rFonts w:ascii="Open Sans SemiBold" w:hAnsi="Open Sans SemiBold"/>
      <w:b/>
      <w:caps/>
      <w:sz w:val="16"/>
    </w:rPr>
  </w:style>
  <w:style w:type="paragraph" w:customStyle="1" w:styleId="header-pages-year">
    <w:name w:val="header-pages-year"/>
    <w:basedOn w:val="header-title"/>
    <w:qFormat/>
    <w:rsid w:val="00912D71"/>
    <w:pPr>
      <w:jc w:val="right"/>
    </w:pPr>
  </w:style>
  <w:style w:type="paragraph" w:customStyle="1" w:styleId="Table-Headers">
    <w:name w:val="Table-Headers"/>
    <w:basedOn w:val="NoSpacing"/>
    <w:qFormat/>
    <w:rsid w:val="009A6BCF"/>
    <w:rPr>
      <w:rFonts w:ascii="Open Sans SemiBold" w:hAnsi="Open Sans SemiBold"/>
      <w:b/>
      <w:sz w:val="16"/>
    </w:rPr>
  </w:style>
  <w:style w:type="paragraph" w:customStyle="1" w:styleId="table-contents">
    <w:name w:val="table-contents"/>
    <w:basedOn w:val="NoSpacing"/>
    <w:qFormat/>
    <w:rsid w:val="00CE6A63"/>
    <w:rPr>
      <w:sz w:val="16"/>
    </w:rPr>
  </w:style>
  <w:style w:type="paragraph" w:styleId="Revision">
    <w:name w:val="Revision"/>
    <w:hidden/>
    <w:uiPriority w:val="99"/>
    <w:semiHidden/>
    <w:rsid w:val="00306FB8"/>
    <w:rPr>
      <w:rFonts w:ascii="Open Sans Light" w:eastAsiaTheme="minorEastAsia" w:hAnsi="Open Sans Light" w:cs="Times New Roman"/>
      <w:sz w:val="20"/>
    </w:rPr>
  </w:style>
  <w:style w:type="character" w:styleId="UnresolvedMention">
    <w:name w:val="Unresolved Mention"/>
    <w:basedOn w:val="DefaultParagraphFont"/>
    <w:uiPriority w:val="99"/>
    <w:rsid w:val="006955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54387">
      <w:bodyDiv w:val="1"/>
      <w:marLeft w:val="0"/>
      <w:marRight w:val="0"/>
      <w:marTop w:val="0"/>
      <w:marBottom w:val="0"/>
      <w:divBdr>
        <w:top w:val="none" w:sz="0" w:space="0" w:color="auto"/>
        <w:left w:val="none" w:sz="0" w:space="0" w:color="auto"/>
        <w:bottom w:val="none" w:sz="0" w:space="0" w:color="auto"/>
        <w:right w:val="none" w:sz="0" w:space="0" w:color="auto"/>
      </w:divBdr>
    </w:div>
    <w:div w:id="189497152">
      <w:bodyDiv w:val="1"/>
      <w:marLeft w:val="0"/>
      <w:marRight w:val="0"/>
      <w:marTop w:val="0"/>
      <w:marBottom w:val="0"/>
      <w:divBdr>
        <w:top w:val="none" w:sz="0" w:space="0" w:color="auto"/>
        <w:left w:val="none" w:sz="0" w:space="0" w:color="auto"/>
        <w:bottom w:val="none" w:sz="0" w:space="0" w:color="auto"/>
        <w:right w:val="none" w:sz="0" w:space="0" w:color="auto"/>
      </w:divBdr>
    </w:div>
    <w:div w:id="386534812">
      <w:bodyDiv w:val="1"/>
      <w:marLeft w:val="0"/>
      <w:marRight w:val="0"/>
      <w:marTop w:val="0"/>
      <w:marBottom w:val="0"/>
      <w:divBdr>
        <w:top w:val="none" w:sz="0" w:space="0" w:color="auto"/>
        <w:left w:val="none" w:sz="0" w:space="0" w:color="auto"/>
        <w:bottom w:val="none" w:sz="0" w:space="0" w:color="auto"/>
        <w:right w:val="none" w:sz="0" w:space="0" w:color="auto"/>
      </w:divBdr>
    </w:div>
    <w:div w:id="546725417">
      <w:bodyDiv w:val="1"/>
      <w:marLeft w:val="0"/>
      <w:marRight w:val="0"/>
      <w:marTop w:val="0"/>
      <w:marBottom w:val="0"/>
      <w:divBdr>
        <w:top w:val="none" w:sz="0" w:space="0" w:color="auto"/>
        <w:left w:val="none" w:sz="0" w:space="0" w:color="auto"/>
        <w:bottom w:val="none" w:sz="0" w:space="0" w:color="auto"/>
        <w:right w:val="none" w:sz="0" w:space="0" w:color="auto"/>
      </w:divBdr>
    </w:div>
    <w:div w:id="980504486">
      <w:bodyDiv w:val="1"/>
      <w:marLeft w:val="0"/>
      <w:marRight w:val="0"/>
      <w:marTop w:val="0"/>
      <w:marBottom w:val="0"/>
      <w:divBdr>
        <w:top w:val="none" w:sz="0" w:space="0" w:color="auto"/>
        <w:left w:val="none" w:sz="0" w:space="0" w:color="auto"/>
        <w:bottom w:val="none" w:sz="0" w:space="0" w:color="auto"/>
        <w:right w:val="none" w:sz="0" w:space="0" w:color="auto"/>
      </w:divBdr>
    </w:div>
    <w:div w:id="1030378776">
      <w:bodyDiv w:val="1"/>
      <w:marLeft w:val="0"/>
      <w:marRight w:val="0"/>
      <w:marTop w:val="0"/>
      <w:marBottom w:val="0"/>
      <w:divBdr>
        <w:top w:val="none" w:sz="0" w:space="0" w:color="auto"/>
        <w:left w:val="none" w:sz="0" w:space="0" w:color="auto"/>
        <w:bottom w:val="none" w:sz="0" w:space="0" w:color="auto"/>
        <w:right w:val="none" w:sz="0" w:space="0" w:color="auto"/>
      </w:divBdr>
    </w:div>
    <w:div w:id="1128743509">
      <w:bodyDiv w:val="1"/>
      <w:marLeft w:val="0"/>
      <w:marRight w:val="0"/>
      <w:marTop w:val="0"/>
      <w:marBottom w:val="0"/>
      <w:divBdr>
        <w:top w:val="none" w:sz="0" w:space="0" w:color="auto"/>
        <w:left w:val="none" w:sz="0" w:space="0" w:color="auto"/>
        <w:bottom w:val="none" w:sz="0" w:space="0" w:color="auto"/>
        <w:right w:val="none" w:sz="0" w:space="0" w:color="auto"/>
      </w:divBdr>
    </w:div>
    <w:div w:id="1800492405">
      <w:bodyDiv w:val="1"/>
      <w:marLeft w:val="0"/>
      <w:marRight w:val="0"/>
      <w:marTop w:val="0"/>
      <w:marBottom w:val="0"/>
      <w:divBdr>
        <w:top w:val="none" w:sz="0" w:space="0" w:color="auto"/>
        <w:left w:val="none" w:sz="0" w:space="0" w:color="auto"/>
        <w:bottom w:val="none" w:sz="0" w:space="0" w:color="auto"/>
        <w:right w:val="none" w:sz="0" w:space="0" w:color="auto"/>
      </w:divBdr>
    </w:div>
    <w:div w:id="193674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pers.ssrn.com/sol3/papers.cfm?abstract_id=3547734"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heinonline.org/HOL/P?h=hein.journals/jlp28&amp;i=517"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thefederalist.com/2020/11/23/5-more-ways-joe-biden-magically-outperformed-election-norms/"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www.bloomberg.com/news/articles/2020-11-03/a-complete-guide-to-misleading-election-maps" TargetMode="External"/><Relationship Id="rId2" Type="http://schemas.openxmlformats.org/officeDocument/2006/relationships/hyperlink" Target="https://www.ncsl.org/research/elections-and-campaigns/vopp-table-15-states-that-permit-voters-to-correct-signature-discrepancies.aspx" TargetMode="External"/><Relationship Id="rId1" Type="http://schemas.openxmlformats.org/officeDocument/2006/relationships/hyperlink" Target="https://www.votespa.com/Pages/default.aspx" TargetMode="External"/><Relationship Id="rId4" Type="http://schemas.openxmlformats.org/officeDocument/2006/relationships/hyperlink" Target="https://apnews.com/article/fact-checking-afs:Content:984894390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er/Library/Group%20Containers/UBF8T346G9.Office/User%20Content.localized/Templates.localized/Cerva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Cervas Template.dotx</Template>
  <TotalTime>46</TotalTime>
  <Pages>14</Pages>
  <Words>3386</Words>
  <Characters>17444</Characters>
  <Application>Microsoft Office Word</Application>
  <DocSecurity>0</DocSecurity>
  <Lines>872</Lines>
  <Paragraphs>81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Syllogistic Illogic and Statistical Fallacies in the Claims about Massive Election Fraud in 2020</vt:lpstr>
      <vt:lpstr>I. Introduction</vt:lpstr>
      <vt:lpstr>    Other Cross-Election Comparisons</vt:lpstr>
      <vt:lpstr>    Presidential Coattails </vt:lpstr>
      <vt:lpstr>    Bellwether counties </vt:lpstr>
      <vt:lpstr>    Spoiled Ballots</vt:lpstr>
      <vt:lpstr>    Weighted-unit statistical fallacy</vt:lpstr>
      <vt:lpstr>    Cherry-picking Data</vt:lpstr>
      <vt:lpstr>    Percentages and percentage point changes</vt:lpstr>
      <vt:lpstr>III. Conclusions</vt:lpstr>
    </vt:vector>
  </TitlesOfParts>
  <Manager/>
  <Company>Carnegie Mellon University and UCI</Company>
  <LinksUpToDate>false</LinksUpToDate>
  <CharactersWithSpaces>20749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Syllogistic Illogic and Statistical Fallacies in the Claims about Massive Election Fraud in 2020</dc:title>
  <dc:subject/>
  <dc:creator>Jonathan Cervas &amp; Bernard Grofman</dc:creator>
  <cp:keywords/>
  <dc:description/>
  <cp:lastModifiedBy>Jonathan Cervas</cp:lastModifiedBy>
  <cp:revision>29</cp:revision>
  <cp:lastPrinted>2021-03-26T16:01:00Z</cp:lastPrinted>
  <dcterms:created xsi:type="dcterms:W3CDTF">2021-04-12T01:50:00Z</dcterms:created>
  <dcterms:modified xsi:type="dcterms:W3CDTF">2021-04-12T03:18:00Z</dcterms:modified>
  <cp:category/>
</cp:coreProperties>
</file>